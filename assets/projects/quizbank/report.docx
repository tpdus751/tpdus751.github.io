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8AF5F8" w14:textId="77777777" w:rsidR="00831721" w:rsidRPr="00801554" w:rsidRDefault="00831721" w:rsidP="00831721">
      <w:pPr>
        <w:spacing w:before="120" w:after="0"/>
      </w:pPr>
      <w:r w:rsidRPr="00801554">
        <w:rPr>
          <w:noProof/>
          <w:lang w:val="ko-KR" w:bidi="ko-KR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7983B700" wp14:editId="4D10731C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8247888" cy="3026664"/>
                <wp:effectExtent l="0" t="0" r="1270" b="2540"/>
                <wp:wrapNone/>
                <wp:docPr id="19" name="그래픽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888" cy="3026664"/>
                          <a:chOff x="-7144" y="-7144"/>
                          <a:chExt cx="6005513" cy="1924050"/>
                        </a:xfrm>
                      </wpg:grpSpPr>
                      <wps:wsp>
                        <wps:cNvPr id="20" name="자유형: 도형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자유형: 도형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자유형: 도형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자유형: 도형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856A59" id="그래픽 17" o:spid="_x0000_s1026" alt="&quot;&quot;" style="position:absolute;margin-left:-36pt;margin-top:-36pt;width:649.45pt;height:238.3pt;z-index:-251657216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">
                <v:shape id="자유형: 도형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자유형: 도형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자유형: 도형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자유형: 도형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머리글 레이아웃 표"/>
      </w:tblPr>
      <w:tblGrid>
        <w:gridCol w:w="10466"/>
      </w:tblGrid>
      <w:tr w:rsidR="00A66B18" w:rsidRPr="00801554" w14:paraId="4113FEA5" w14:textId="77777777" w:rsidTr="00A6783B">
        <w:trPr>
          <w:trHeight w:val="270"/>
          <w:jc w:val="center"/>
        </w:trPr>
        <w:tc>
          <w:tcPr>
            <w:tcW w:w="10800" w:type="dxa"/>
          </w:tcPr>
          <w:p w14:paraId="000B0037" w14:textId="77777777" w:rsidR="00A66B18" w:rsidRPr="00801554" w:rsidRDefault="00A66B18" w:rsidP="00A66B18">
            <w:pPr>
              <w:pStyle w:val="a9"/>
              <w:rPr>
                <w:color w:val="000000" w:themeColor="text1"/>
              </w:rPr>
            </w:pPr>
            <w:r w:rsidRPr="00801554">
              <w:rPr>
                <w:noProof/>
                <w:color w:val="000000" w:themeColor="text1"/>
                <w:lang w:val="ko-KR" w:bidi="ko-KR"/>
              </w:rPr>
              <mc:AlternateContent>
                <mc:Choice Requires="wps">
                  <w:drawing>
                    <wp:inline distT="0" distB="0" distL="0" distR="0" wp14:anchorId="0B1CD99C" wp14:editId="58463877">
                      <wp:extent cx="5889914" cy="2210724"/>
                      <wp:effectExtent l="19050" t="19050" r="15875" b="18415"/>
                      <wp:docPr id="18" name="도형 6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DA099E0-27DA-42BD-9D42-E4CA07B78FDD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9914" cy="2210724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  <a:miter lim="400000"/>
                              </a:ln>
                              <a:extLst>
                                <a:ext uri="{C572A759-6A51-4108-AA02-DFA0A04FC94B}">
                                  <ma14:wrappingTextBoxFlag xmlns:lc="http://schemas.openxmlformats.org/drawingml/2006/lockedCanvas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    </a:ext>
                              </a:extLst>
                            </wps:spPr>
                            <wps:txbx>
                              <w:txbxContent>
                                <w:p w14:paraId="2C005A46" w14:textId="2D56C376" w:rsidR="00A66B18" w:rsidRPr="00AA089B" w:rsidRDefault="009951A9" w:rsidP="00AA089B">
                                  <w:pPr>
                                    <w:pStyle w:val="ad"/>
                                  </w:pPr>
                                  <w:r>
                                    <w:rPr>
                                      <w:noProof/>
                                      <w:lang w:val="ko-KR" w:bidi="ko-KR"/>
                                    </w:rPr>
                                    <w:drawing>
                                      <wp:inline distT="0" distB="0" distL="0" distR="0" wp14:anchorId="1D669F11" wp14:editId="2A843EF7">
                                        <wp:extent cx="2950845" cy="1690370"/>
                                        <wp:effectExtent l="0" t="0" r="0" b="0"/>
                                        <wp:docPr id="1235781831" name="그림 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950845" cy="16903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wrap="square" lIns="19050" tIns="19050" rIns="19050" bIns="19050" anchor="ctr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B1CD99C" id="도형 61" o:spid="_x0000_s1026" style="width:463.75pt;height:17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" filled="f" strokecolor="white [3212]" strokeweight="3pt">
                      <v:stroke miterlimit="4"/>
                      <v:textbox inset="1.5pt,1.5pt,1.5pt,1.5pt">
                        <w:txbxContent>
                          <w:p w14:paraId="2C005A46" w14:textId="2D56C376" w:rsidR="00A66B18" w:rsidRPr="00AA089B" w:rsidRDefault="009951A9" w:rsidP="00AA089B">
                            <w:pPr>
                              <w:pStyle w:val="ad"/>
                            </w:pPr>
                            <w:r>
                              <w:rPr>
                                <w:noProof/>
                                <w:lang w:val="ko-KR" w:bidi="ko-KR"/>
                              </w:rPr>
                              <w:drawing>
                                <wp:inline distT="0" distB="0" distL="0" distR="0" wp14:anchorId="1D669F11" wp14:editId="2A843EF7">
                                  <wp:extent cx="2950845" cy="1690370"/>
                                  <wp:effectExtent l="0" t="0" r="0" b="0"/>
                                  <wp:docPr id="1235781831" name="그림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0845" cy="16903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615018" w:rsidRPr="009951A9" w14:paraId="3D5DC4E2" w14:textId="77777777" w:rsidTr="00801554">
        <w:trPr>
          <w:trHeight w:val="2339"/>
          <w:jc w:val="center"/>
        </w:trPr>
        <w:tc>
          <w:tcPr>
            <w:tcW w:w="10800" w:type="dxa"/>
            <w:vAlign w:val="bottom"/>
          </w:tcPr>
          <w:p w14:paraId="42066375" w14:textId="77777777" w:rsid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</w:p>
          <w:p w14:paraId="624BDC54" w14:textId="77777777" w:rsid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</w:p>
          <w:p w14:paraId="7D99BF5C" w14:textId="2553194D" w:rsidR="003E24DF" w:rsidRP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 xml:space="preserve">프로젝트 </w:t>
            </w:r>
            <w:proofErr w:type="gramStart"/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>제목 :</w:t>
            </w:r>
            <w:proofErr w:type="gramEnd"/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 xml:space="preserve"> </w:t>
            </w:r>
            <w:r w:rsidRPr="009951A9">
              <w:rPr>
                <w:color w:val="000000" w:themeColor="text1"/>
                <w:sz w:val="44"/>
                <w:szCs w:val="44"/>
              </w:rPr>
              <w:t>“</w:t>
            </w:r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>문제 은행</w:t>
            </w:r>
            <w:r w:rsidR="00C267A4">
              <w:rPr>
                <w:rFonts w:hint="eastAsia"/>
                <w:color w:val="000000" w:themeColor="text1"/>
                <w:sz w:val="44"/>
                <w:szCs w:val="44"/>
              </w:rPr>
              <w:t>(QUIZ BANK)</w:t>
            </w:r>
            <w:r w:rsidRPr="009951A9">
              <w:rPr>
                <w:color w:val="000000" w:themeColor="text1"/>
                <w:sz w:val="44"/>
                <w:szCs w:val="44"/>
              </w:rPr>
              <w:t>”</w:t>
            </w:r>
          </w:p>
          <w:p w14:paraId="110FF166" w14:textId="77777777" w:rsid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</w:p>
          <w:p w14:paraId="1901CB98" w14:textId="77777777" w:rsid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>과목명/</w:t>
            </w:r>
            <w:proofErr w:type="gramStart"/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>학기 :</w:t>
            </w:r>
            <w:proofErr w:type="gramEnd"/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 xml:space="preserve"> 프로그래밍언어실습, </w:t>
            </w:r>
          </w:p>
          <w:p w14:paraId="25A1F103" w14:textId="77777777" w:rsid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</w:p>
          <w:p w14:paraId="7896E391" w14:textId="74EC3B0A" w:rsidR="009951A9" w:rsidRP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 xml:space="preserve">스크립트언어실습/1-2 기말고사 프로젝트 </w:t>
            </w:r>
          </w:p>
          <w:p w14:paraId="4CF10FBA" w14:textId="77777777" w:rsid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</w:p>
          <w:p w14:paraId="08F816FA" w14:textId="50A7B5AA" w:rsidR="009951A9" w:rsidRP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 xml:space="preserve">제출자 </w:t>
            </w:r>
            <w:proofErr w:type="gramStart"/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>정보 :</w:t>
            </w:r>
            <w:proofErr w:type="gramEnd"/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 xml:space="preserve"> 박세연 (학번 : 2403110273), </w:t>
            </w:r>
            <w:proofErr w:type="spellStart"/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>인공지능소프트웨어과</w:t>
            </w:r>
            <w:proofErr w:type="spellEnd"/>
          </w:p>
          <w:p w14:paraId="1698CB1D" w14:textId="77777777" w:rsidR="009951A9" w:rsidRDefault="009951A9" w:rsidP="00A66B18">
            <w:pPr>
              <w:pStyle w:val="a9"/>
              <w:rPr>
                <w:color w:val="000000" w:themeColor="text1"/>
                <w:sz w:val="44"/>
                <w:szCs w:val="44"/>
              </w:rPr>
            </w:pPr>
          </w:p>
          <w:p w14:paraId="33396ED6" w14:textId="6836C246" w:rsidR="009951A9" w:rsidRPr="009951A9" w:rsidRDefault="009951A9" w:rsidP="00A66B18">
            <w:pPr>
              <w:pStyle w:val="a9"/>
              <w:rPr>
                <w:rFonts w:hint="eastAsia"/>
                <w:color w:val="000000" w:themeColor="text1"/>
              </w:rPr>
            </w:pPr>
            <w:proofErr w:type="gramStart"/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>제출일 :</w:t>
            </w:r>
            <w:proofErr w:type="gramEnd"/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 xml:space="preserve"> 202</w:t>
            </w:r>
            <w:r w:rsidR="00966057">
              <w:rPr>
                <w:rFonts w:hint="eastAsia"/>
                <w:color w:val="000000" w:themeColor="text1"/>
                <w:sz w:val="44"/>
                <w:szCs w:val="44"/>
              </w:rPr>
              <w:t>5</w:t>
            </w:r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>-</w:t>
            </w:r>
            <w:r w:rsidR="00966057">
              <w:rPr>
                <w:rFonts w:hint="eastAsia"/>
                <w:color w:val="000000" w:themeColor="text1"/>
                <w:sz w:val="44"/>
                <w:szCs w:val="44"/>
              </w:rPr>
              <w:t>01</w:t>
            </w:r>
            <w:r w:rsidRPr="009951A9">
              <w:rPr>
                <w:rFonts w:hint="eastAsia"/>
                <w:color w:val="000000" w:themeColor="text1"/>
                <w:sz w:val="44"/>
                <w:szCs w:val="44"/>
              </w:rPr>
              <w:t>-</w:t>
            </w:r>
            <w:r w:rsidR="00966057">
              <w:rPr>
                <w:rFonts w:hint="eastAsia"/>
                <w:color w:val="000000" w:themeColor="text1"/>
                <w:sz w:val="44"/>
                <w:szCs w:val="44"/>
              </w:rPr>
              <w:t>05</w:t>
            </w:r>
          </w:p>
        </w:tc>
      </w:tr>
    </w:tbl>
    <w:p w14:paraId="5156F455" w14:textId="77777777" w:rsidR="00A66B18" w:rsidRPr="00801554" w:rsidRDefault="00A66B18"/>
    <w:p w14:paraId="27C2DC21" w14:textId="2BC21858" w:rsidR="009951A9" w:rsidRDefault="009951A9" w:rsidP="00A6783B">
      <w:pPr>
        <w:pStyle w:val="a6"/>
        <w:rPr>
          <w:color w:val="000000" w:themeColor="text1"/>
        </w:rPr>
      </w:pPr>
    </w:p>
    <w:p w14:paraId="502CB392" w14:textId="77777777" w:rsidR="009951A9" w:rsidRDefault="009951A9">
      <w:pPr>
        <w:spacing w:before="0" w:after="0"/>
        <w:ind w:left="0" w:right="0"/>
        <w:rPr>
          <w:b/>
          <w:bCs/>
          <w:color w:val="000000" w:themeColor="text1"/>
        </w:rPr>
      </w:pPr>
      <w:r>
        <w:rPr>
          <w:color w:val="000000" w:themeColor="text1"/>
        </w:rPr>
        <w:br w:type="page"/>
      </w:r>
    </w:p>
    <w:p w14:paraId="735C01E8" w14:textId="6AB9209E" w:rsidR="00A66B18" w:rsidRDefault="009951A9" w:rsidP="00BF7E41">
      <w:pPr>
        <w:pStyle w:val="a6"/>
        <w:numPr>
          <w:ilvl w:val="0"/>
          <w:numId w:val="1"/>
        </w:numPr>
        <w:rPr>
          <w:color w:val="000000" w:themeColor="text1"/>
          <w:sz w:val="40"/>
          <w:szCs w:val="40"/>
        </w:rPr>
      </w:pPr>
      <w:r w:rsidRPr="00387934">
        <w:rPr>
          <w:rFonts w:hint="eastAsia"/>
          <w:color w:val="000000" w:themeColor="text1"/>
          <w:sz w:val="40"/>
          <w:szCs w:val="40"/>
        </w:rPr>
        <w:lastRenderedPageBreak/>
        <w:t>개요</w:t>
      </w:r>
    </w:p>
    <w:p w14:paraId="14ADCDB4" w14:textId="77777777" w:rsidR="00BF7E41" w:rsidRDefault="00BF7E41" w:rsidP="00BF7E41">
      <w:pPr>
        <w:pStyle w:val="a6"/>
        <w:ind w:left="1200"/>
        <w:rPr>
          <w:color w:val="000000" w:themeColor="text1"/>
          <w:sz w:val="40"/>
          <w:szCs w:val="40"/>
        </w:rPr>
      </w:pPr>
    </w:p>
    <w:p w14:paraId="100F6294" w14:textId="449470FC" w:rsidR="00387934" w:rsidRDefault="00BF7E41" w:rsidP="002F1EDC">
      <w:pPr>
        <w:pStyle w:val="a6"/>
        <w:numPr>
          <w:ilvl w:val="1"/>
          <w:numId w:val="10"/>
        </w:numPr>
        <w:rPr>
          <w:color w:val="000000" w:themeColor="text1"/>
          <w:sz w:val="32"/>
          <w:szCs w:val="32"/>
        </w:rPr>
      </w:pPr>
      <w:r w:rsidRPr="00BF7E41">
        <w:rPr>
          <w:rFonts w:hint="eastAsia"/>
          <w:color w:val="000000" w:themeColor="text1"/>
          <w:sz w:val="32"/>
          <w:szCs w:val="32"/>
        </w:rPr>
        <w:t xml:space="preserve">프로젝트 목적 </w:t>
      </w:r>
    </w:p>
    <w:p w14:paraId="7AA32458" w14:textId="04FB5226" w:rsidR="00BF7E41" w:rsidRDefault="00924E06" w:rsidP="00A6783B">
      <w:pPr>
        <w:pStyle w:val="a6"/>
        <w:rPr>
          <w:b w:val="0"/>
          <w:bCs w:val="0"/>
          <w:color w:val="000000" w:themeColor="text1"/>
          <w:szCs w:val="24"/>
        </w:rPr>
      </w:pPr>
      <w:r w:rsidRPr="00924E06">
        <w:rPr>
          <w:rFonts w:hint="eastAsia"/>
          <w:b w:val="0"/>
          <w:bCs w:val="0"/>
          <w:color w:val="000000" w:themeColor="text1"/>
          <w:szCs w:val="24"/>
        </w:rPr>
        <w:t xml:space="preserve">필기, 실기 시험기간과 프로젝트 구현 시험이 겹쳐 효율적인 프로젝트를 </w:t>
      </w:r>
      <w:proofErr w:type="spellStart"/>
      <w:r w:rsidRPr="00924E06">
        <w:rPr>
          <w:rFonts w:hint="eastAsia"/>
          <w:b w:val="0"/>
          <w:bCs w:val="0"/>
          <w:color w:val="000000" w:themeColor="text1"/>
          <w:szCs w:val="24"/>
        </w:rPr>
        <w:t>해야겠다고</w:t>
      </w:r>
      <w:proofErr w:type="spellEnd"/>
      <w:r w:rsidRPr="00924E06">
        <w:rPr>
          <w:rFonts w:hint="eastAsia"/>
          <w:b w:val="0"/>
          <w:bCs w:val="0"/>
          <w:color w:val="000000" w:themeColor="text1"/>
          <w:szCs w:val="24"/>
        </w:rPr>
        <w:t xml:space="preserve"> 생각한 공부 목적 프로젝트이며 모의 시험으로 스스로를 학습 능력을 평가하여 시험 공부와, 자습 활동에 도움을 줄 것이라 판단하였음</w:t>
      </w:r>
    </w:p>
    <w:p w14:paraId="5EB34432" w14:textId="77777777" w:rsidR="00924E06" w:rsidRDefault="00924E06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42152419" w14:textId="70F027CE" w:rsidR="00924E06" w:rsidRDefault="00924E06" w:rsidP="002F1EDC">
      <w:pPr>
        <w:pStyle w:val="a6"/>
        <w:numPr>
          <w:ilvl w:val="1"/>
          <w:numId w:val="10"/>
        </w:numPr>
        <w:rPr>
          <w:color w:val="000000" w:themeColor="text1"/>
          <w:sz w:val="32"/>
          <w:szCs w:val="32"/>
        </w:rPr>
      </w:pPr>
      <w:r w:rsidRPr="00924E06">
        <w:rPr>
          <w:rFonts w:hint="eastAsia"/>
          <w:color w:val="000000" w:themeColor="text1"/>
          <w:sz w:val="32"/>
          <w:szCs w:val="32"/>
        </w:rPr>
        <w:t>프로젝트 설명</w:t>
      </w:r>
    </w:p>
    <w:p w14:paraId="59E6E4FF" w14:textId="77777777" w:rsidR="00924E06" w:rsidRPr="00590225" w:rsidRDefault="00924E06" w:rsidP="00A6783B">
      <w:pPr>
        <w:pStyle w:val="a6"/>
        <w:rPr>
          <w:b w:val="0"/>
          <w:bCs w:val="0"/>
          <w:color w:val="000000" w:themeColor="text1"/>
          <w:szCs w:val="24"/>
        </w:rPr>
      </w:pPr>
      <w:r w:rsidRPr="00590225">
        <w:rPr>
          <w:rFonts w:hint="eastAsia"/>
          <w:b w:val="0"/>
          <w:bCs w:val="0"/>
          <w:color w:val="000000" w:themeColor="text1"/>
          <w:szCs w:val="24"/>
        </w:rPr>
        <w:t xml:space="preserve">사용자는 다른 </w:t>
      </w:r>
      <w:proofErr w:type="spellStart"/>
      <w:r w:rsidRPr="00590225">
        <w:rPr>
          <w:rFonts w:hint="eastAsia"/>
          <w:b w:val="0"/>
          <w:bCs w:val="0"/>
          <w:color w:val="000000" w:themeColor="text1"/>
          <w:szCs w:val="24"/>
        </w:rPr>
        <w:t>사용자들간의</w:t>
      </w:r>
      <w:proofErr w:type="spellEnd"/>
      <w:r w:rsidRPr="00590225">
        <w:rPr>
          <w:rFonts w:hint="eastAsia"/>
          <w:b w:val="0"/>
          <w:bCs w:val="0"/>
          <w:color w:val="000000" w:themeColor="text1"/>
          <w:szCs w:val="24"/>
        </w:rPr>
        <w:t xml:space="preserve"> 문제 교류, 문제를 시험리스트에 담아 모의 시험을 </w:t>
      </w:r>
      <w:proofErr w:type="gramStart"/>
      <w:r w:rsidRPr="00590225">
        <w:rPr>
          <w:rFonts w:hint="eastAsia"/>
          <w:b w:val="0"/>
          <w:bCs w:val="0"/>
          <w:color w:val="000000" w:themeColor="text1"/>
          <w:szCs w:val="24"/>
        </w:rPr>
        <w:t>치뤄</w:t>
      </w:r>
      <w:proofErr w:type="gramEnd"/>
      <w:r w:rsidRPr="00590225">
        <w:rPr>
          <w:rFonts w:hint="eastAsia"/>
          <w:b w:val="0"/>
          <w:bCs w:val="0"/>
          <w:color w:val="000000" w:themeColor="text1"/>
          <w:szCs w:val="24"/>
        </w:rPr>
        <w:t xml:space="preserve"> 사용자의 지식 함양에 도움을 주기 위한 소통형 웹 프로젝트</w:t>
      </w:r>
    </w:p>
    <w:p w14:paraId="4FEF1684" w14:textId="77777777" w:rsidR="00590225" w:rsidRDefault="00590225" w:rsidP="00A6783B">
      <w:pPr>
        <w:pStyle w:val="a6"/>
        <w:rPr>
          <w:color w:val="000000" w:themeColor="text1"/>
          <w:szCs w:val="24"/>
        </w:rPr>
      </w:pPr>
    </w:p>
    <w:p w14:paraId="7D1309BA" w14:textId="4D020FF4" w:rsidR="00590225" w:rsidRDefault="00590225" w:rsidP="002F1EDC">
      <w:pPr>
        <w:pStyle w:val="a6"/>
        <w:numPr>
          <w:ilvl w:val="1"/>
          <w:numId w:val="10"/>
        </w:numPr>
        <w:rPr>
          <w:color w:val="000000" w:themeColor="text1"/>
          <w:sz w:val="32"/>
          <w:szCs w:val="32"/>
        </w:rPr>
      </w:pPr>
      <w:r w:rsidRPr="00590225">
        <w:rPr>
          <w:rFonts w:hint="eastAsia"/>
          <w:color w:val="000000" w:themeColor="text1"/>
          <w:sz w:val="32"/>
          <w:szCs w:val="32"/>
        </w:rPr>
        <w:t xml:space="preserve">개발 </w:t>
      </w:r>
      <w:r w:rsidR="00192C3D">
        <w:rPr>
          <w:rFonts w:hint="eastAsia"/>
          <w:color w:val="000000" w:themeColor="text1"/>
          <w:sz w:val="32"/>
          <w:szCs w:val="32"/>
        </w:rPr>
        <w:t>범위</w:t>
      </w:r>
    </w:p>
    <w:p w14:paraId="35B01E05" w14:textId="24FA0FAE" w:rsidR="008D523A" w:rsidRDefault="00192C3D" w:rsidP="008D523A">
      <w:pPr>
        <w:pStyle w:val="a6"/>
        <w:numPr>
          <w:ilvl w:val="0"/>
          <w:numId w:val="9"/>
        </w:numPr>
      </w:pPr>
      <w:r>
        <w:rPr>
          <w:rFonts w:hint="eastAsia"/>
        </w:rPr>
        <w:t>사용자 회원가입/로그인(일반, 카카오)/로그아웃</w:t>
      </w:r>
      <w:r w:rsidR="008D523A">
        <w:rPr>
          <w:rFonts w:hint="eastAsia"/>
        </w:rPr>
        <w:t xml:space="preserve"> -&gt; 구현</w:t>
      </w:r>
    </w:p>
    <w:p w14:paraId="64A3C1AF" w14:textId="760645DD" w:rsidR="00192C3D" w:rsidRDefault="00192C3D" w:rsidP="00192C3D">
      <w:pPr>
        <w:pStyle w:val="a6"/>
        <w:numPr>
          <w:ilvl w:val="0"/>
          <w:numId w:val="9"/>
        </w:numPr>
      </w:pPr>
      <w:r>
        <w:rPr>
          <w:rFonts w:hint="eastAsia"/>
        </w:rPr>
        <w:t>문제 추가 CRUD</w:t>
      </w:r>
      <w:r w:rsidR="008D523A">
        <w:rPr>
          <w:rFonts w:hint="eastAsia"/>
        </w:rPr>
        <w:t xml:space="preserve"> -&gt; 구현</w:t>
      </w:r>
    </w:p>
    <w:p w14:paraId="2F3289FC" w14:textId="4659B9B9" w:rsidR="00192C3D" w:rsidRDefault="00192C3D" w:rsidP="00192C3D">
      <w:pPr>
        <w:pStyle w:val="a6"/>
        <w:numPr>
          <w:ilvl w:val="0"/>
          <w:numId w:val="9"/>
        </w:numPr>
      </w:pPr>
      <w:r>
        <w:rPr>
          <w:rFonts w:hint="eastAsia"/>
        </w:rPr>
        <w:t xml:space="preserve">문제 리스트 확인(모든 문제, 종류별 문제,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>)</w:t>
      </w:r>
      <w:r w:rsidR="008D523A">
        <w:rPr>
          <w:rFonts w:hint="eastAsia"/>
        </w:rPr>
        <w:t xml:space="preserve"> -&gt; 구현</w:t>
      </w:r>
    </w:p>
    <w:p w14:paraId="338599E4" w14:textId="36970F84" w:rsidR="008D523A" w:rsidRDefault="008D523A" w:rsidP="00192C3D">
      <w:pPr>
        <w:pStyle w:val="a6"/>
        <w:numPr>
          <w:ilvl w:val="0"/>
          <w:numId w:val="9"/>
        </w:numPr>
      </w:pPr>
      <w:r>
        <w:rPr>
          <w:rFonts w:hint="eastAsia"/>
        </w:rPr>
        <w:t xml:space="preserve">문제 리스트 확인(최신순, 인기순, </w:t>
      </w:r>
      <w:proofErr w:type="spellStart"/>
      <w:r>
        <w:rPr>
          <w:rFonts w:hint="eastAsia"/>
        </w:rPr>
        <w:t>정답률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낮은순</w:t>
      </w:r>
      <w:proofErr w:type="spellEnd"/>
      <w:r>
        <w:rPr>
          <w:rFonts w:hint="eastAsia"/>
        </w:rPr>
        <w:t xml:space="preserve">) -&gt; </w:t>
      </w:r>
      <w:r w:rsidR="00A030C1">
        <w:rPr>
          <w:rFonts w:hint="eastAsia"/>
        </w:rPr>
        <w:t>구현(~01/05)</w:t>
      </w:r>
    </w:p>
    <w:p w14:paraId="76382930" w14:textId="44CE2EF6" w:rsidR="00192C3D" w:rsidRDefault="00192C3D" w:rsidP="00192C3D">
      <w:pPr>
        <w:pStyle w:val="a6"/>
        <w:numPr>
          <w:ilvl w:val="0"/>
          <w:numId w:val="9"/>
        </w:numPr>
      </w:pPr>
      <w:r>
        <w:rPr>
          <w:rFonts w:hint="eastAsia"/>
        </w:rPr>
        <w:t>문제 상세 페이지 (시험 리스트에 담기, 댓글, 문제를 푼 횟수, 문제를 맞춘 여부)</w:t>
      </w:r>
      <w:r w:rsidR="008D523A">
        <w:rPr>
          <w:rFonts w:hint="eastAsia"/>
        </w:rPr>
        <w:t xml:space="preserve"> -&gt; 구현</w:t>
      </w:r>
    </w:p>
    <w:p w14:paraId="0590BD13" w14:textId="5227219D" w:rsidR="00192C3D" w:rsidRDefault="00192C3D" w:rsidP="00192C3D">
      <w:pPr>
        <w:pStyle w:val="a6"/>
        <w:numPr>
          <w:ilvl w:val="0"/>
          <w:numId w:val="9"/>
        </w:numPr>
      </w:pPr>
      <w:r>
        <w:rPr>
          <w:rFonts w:hint="eastAsia"/>
        </w:rPr>
        <w:t>시험 보기</w:t>
      </w:r>
      <w:r w:rsidR="004F4B32">
        <w:rPr>
          <w:rFonts w:hint="eastAsia"/>
        </w:rPr>
        <w:t>(랜덤 20문제, 모든 문제, 종류별</w:t>
      </w:r>
      <w:r w:rsidR="008D523A">
        <w:rPr>
          <w:rFonts w:hint="eastAsia"/>
        </w:rPr>
        <w:t>, 점수, 틀린 문제 확인</w:t>
      </w:r>
      <w:r w:rsidR="004F4B32">
        <w:rPr>
          <w:rFonts w:hint="eastAsia"/>
        </w:rPr>
        <w:t>)</w:t>
      </w:r>
      <w:r>
        <w:rPr>
          <w:rFonts w:hint="eastAsia"/>
        </w:rPr>
        <w:t xml:space="preserve"> </w:t>
      </w:r>
      <w:r w:rsidR="008D523A">
        <w:rPr>
          <w:rFonts w:hint="eastAsia"/>
        </w:rPr>
        <w:t>-&gt; 구현</w:t>
      </w:r>
    </w:p>
    <w:p w14:paraId="071ACE70" w14:textId="6918A7A9" w:rsidR="008D523A" w:rsidRDefault="008D523A" w:rsidP="00192C3D">
      <w:pPr>
        <w:pStyle w:val="a6"/>
        <w:numPr>
          <w:ilvl w:val="0"/>
          <w:numId w:val="9"/>
        </w:numPr>
      </w:pPr>
      <w:r>
        <w:rPr>
          <w:rFonts w:hint="eastAsia"/>
        </w:rPr>
        <w:t>마이페이지(회원 정보, 내가 작성한 문제, 내가 시험을 본 문제, 내가 시험리스트에 담은 문제) -&gt; 구현</w:t>
      </w:r>
    </w:p>
    <w:p w14:paraId="747996E2" w14:textId="0CA5759E" w:rsidR="00192C3D" w:rsidRDefault="00192C3D" w:rsidP="00192C3D">
      <w:pPr>
        <w:pStyle w:val="a6"/>
        <w:numPr>
          <w:ilvl w:val="0"/>
          <w:numId w:val="9"/>
        </w:numPr>
      </w:pPr>
      <w:r>
        <w:rPr>
          <w:rFonts w:hint="eastAsia"/>
        </w:rPr>
        <w:t>문제 게시글 답글 기능</w:t>
      </w:r>
      <w:r w:rsidR="00430505">
        <w:rPr>
          <w:rFonts w:hint="eastAsia"/>
        </w:rPr>
        <w:t>(답글의 답글 가능)</w:t>
      </w:r>
      <w:r w:rsidR="008D523A">
        <w:rPr>
          <w:rFonts w:hint="eastAsia"/>
        </w:rPr>
        <w:t xml:space="preserve"> -&gt; 구현</w:t>
      </w:r>
    </w:p>
    <w:p w14:paraId="234177DC" w14:textId="5415BD83" w:rsidR="00192C3D" w:rsidRDefault="00192C3D" w:rsidP="00192C3D">
      <w:pPr>
        <w:pStyle w:val="a6"/>
        <w:numPr>
          <w:ilvl w:val="0"/>
          <w:numId w:val="9"/>
        </w:numPr>
      </w:pPr>
      <w:r>
        <w:rPr>
          <w:rFonts w:hint="eastAsia"/>
        </w:rPr>
        <w:t>지도 API 이벤트</w:t>
      </w:r>
      <w:r w:rsidR="00430505">
        <w:rPr>
          <w:rFonts w:hint="eastAsia"/>
        </w:rPr>
        <w:t>(크레딧 증정)</w:t>
      </w:r>
      <w:r w:rsidR="008D523A">
        <w:rPr>
          <w:rFonts w:hint="eastAsia"/>
        </w:rPr>
        <w:t xml:space="preserve"> -&gt; 구현</w:t>
      </w:r>
    </w:p>
    <w:p w14:paraId="6FF9A086" w14:textId="14B5698D" w:rsidR="00192C3D" w:rsidRDefault="008D523A" w:rsidP="002632CE">
      <w:pPr>
        <w:pStyle w:val="a6"/>
        <w:numPr>
          <w:ilvl w:val="0"/>
          <w:numId w:val="9"/>
        </w:numPr>
      </w:pPr>
      <w:r>
        <w:rPr>
          <w:rFonts w:hint="eastAsia"/>
        </w:rPr>
        <w:t xml:space="preserve">관리자 페이지 제작 -&gt; </w:t>
      </w:r>
      <w:r w:rsidR="005C670B">
        <w:rPr>
          <w:rFonts w:hint="eastAsia"/>
        </w:rPr>
        <w:t>구현(~01/05)</w:t>
      </w:r>
    </w:p>
    <w:p w14:paraId="3B411BA1" w14:textId="77777777" w:rsidR="00924E06" w:rsidRDefault="00924E06" w:rsidP="00192C3D">
      <w:pPr>
        <w:pStyle w:val="a6"/>
        <w:ind w:left="0"/>
        <w:rPr>
          <w:color w:val="000000" w:themeColor="text1"/>
          <w:szCs w:val="24"/>
        </w:rPr>
      </w:pPr>
    </w:p>
    <w:p w14:paraId="1295B3D5" w14:textId="77777777" w:rsidR="00DF3A24" w:rsidRDefault="00DF3A24" w:rsidP="00192C3D">
      <w:pPr>
        <w:pStyle w:val="a6"/>
        <w:ind w:left="0"/>
        <w:rPr>
          <w:color w:val="000000" w:themeColor="text1"/>
          <w:szCs w:val="24"/>
        </w:rPr>
      </w:pPr>
    </w:p>
    <w:p w14:paraId="4730AA12" w14:textId="77777777" w:rsidR="00DF3A24" w:rsidRDefault="00DF3A24" w:rsidP="00192C3D">
      <w:pPr>
        <w:pStyle w:val="a6"/>
        <w:ind w:left="0"/>
        <w:rPr>
          <w:color w:val="000000" w:themeColor="text1"/>
          <w:szCs w:val="24"/>
        </w:rPr>
      </w:pPr>
    </w:p>
    <w:p w14:paraId="6712B2FA" w14:textId="77777777" w:rsidR="00DF3A24" w:rsidRDefault="00DF3A24" w:rsidP="00192C3D">
      <w:pPr>
        <w:pStyle w:val="a6"/>
        <w:ind w:left="0"/>
        <w:rPr>
          <w:color w:val="000000" w:themeColor="text1"/>
          <w:szCs w:val="24"/>
        </w:rPr>
      </w:pPr>
    </w:p>
    <w:p w14:paraId="01758841" w14:textId="77777777" w:rsidR="00DF3A24" w:rsidRDefault="00DF3A24" w:rsidP="00192C3D">
      <w:pPr>
        <w:pStyle w:val="a6"/>
        <w:ind w:left="0"/>
        <w:rPr>
          <w:color w:val="000000" w:themeColor="text1"/>
          <w:szCs w:val="24"/>
        </w:rPr>
      </w:pPr>
    </w:p>
    <w:p w14:paraId="2A42924E" w14:textId="77777777" w:rsidR="00DF3A24" w:rsidRDefault="00DF3A24" w:rsidP="00192C3D">
      <w:pPr>
        <w:pStyle w:val="a6"/>
        <w:ind w:left="0"/>
        <w:rPr>
          <w:color w:val="000000" w:themeColor="text1"/>
          <w:szCs w:val="24"/>
        </w:rPr>
      </w:pPr>
    </w:p>
    <w:p w14:paraId="57D1F7BE" w14:textId="77777777" w:rsidR="00DF3A24" w:rsidRDefault="00DF3A24" w:rsidP="00192C3D">
      <w:pPr>
        <w:pStyle w:val="a6"/>
        <w:ind w:left="0"/>
        <w:rPr>
          <w:color w:val="000000" w:themeColor="text1"/>
          <w:szCs w:val="24"/>
        </w:rPr>
      </w:pPr>
    </w:p>
    <w:p w14:paraId="5AD2119F" w14:textId="77777777" w:rsidR="00DF3A24" w:rsidRDefault="00DF3A24" w:rsidP="00192C3D">
      <w:pPr>
        <w:pStyle w:val="a6"/>
        <w:ind w:left="0"/>
        <w:rPr>
          <w:color w:val="000000" w:themeColor="text1"/>
          <w:szCs w:val="24"/>
        </w:rPr>
      </w:pPr>
    </w:p>
    <w:p w14:paraId="59790E63" w14:textId="77777777" w:rsidR="00085D72" w:rsidRDefault="00085D72" w:rsidP="00192C3D">
      <w:pPr>
        <w:pStyle w:val="a6"/>
        <w:ind w:left="0"/>
        <w:rPr>
          <w:color w:val="000000" w:themeColor="text1"/>
          <w:szCs w:val="24"/>
        </w:rPr>
      </w:pPr>
    </w:p>
    <w:p w14:paraId="2142E543" w14:textId="77777777" w:rsidR="00085D72" w:rsidRDefault="00085D72" w:rsidP="00192C3D">
      <w:pPr>
        <w:pStyle w:val="a6"/>
        <w:ind w:left="0"/>
        <w:rPr>
          <w:rFonts w:hint="eastAsia"/>
          <w:color w:val="000000" w:themeColor="text1"/>
          <w:szCs w:val="24"/>
        </w:rPr>
      </w:pPr>
    </w:p>
    <w:p w14:paraId="79B49CDF" w14:textId="13990CB0" w:rsidR="00C74E6A" w:rsidRDefault="00924E06" w:rsidP="00C74E6A">
      <w:pPr>
        <w:pStyle w:val="a6"/>
        <w:numPr>
          <w:ilvl w:val="0"/>
          <w:numId w:val="1"/>
        </w:numPr>
        <w:rPr>
          <w:color w:val="000000" w:themeColor="text1"/>
          <w:sz w:val="40"/>
          <w:szCs w:val="40"/>
        </w:rPr>
      </w:pPr>
      <w:r w:rsidRPr="00924E06">
        <w:rPr>
          <w:rFonts w:hint="eastAsia"/>
          <w:color w:val="000000" w:themeColor="text1"/>
          <w:sz w:val="40"/>
          <w:szCs w:val="40"/>
        </w:rPr>
        <w:lastRenderedPageBreak/>
        <w:t xml:space="preserve">기술 스택 </w:t>
      </w:r>
    </w:p>
    <w:p w14:paraId="1BD353EA" w14:textId="766E5DBC" w:rsidR="00C74E6A" w:rsidRPr="00C74E6A" w:rsidRDefault="00C74E6A" w:rsidP="00192C3D">
      <w:pPr>
        <w:pStyle w:val="a6"/>
        <w:ind w:left="1080"/>
        <w:rPr>
          <w:color w:val="000000" w:themeColor="text1"/>
          <w:szCs w:val="24"/>
        </w:rPr>
      </w:pPr>
    </w:p>
    <w:p w14:paraId="5CADC6C0" w14:textId="77777777" w:rsidR="00C74E6A" w:rsidRPr="00C74E6A" w:rsidRDefault="00C74E6A" w:rsidP="00C74E6A">
      <w:pPr>
        <w:pStyle w:val="a6"/>
        <w:rPr>
          <w:color w:val="000000" w:themeColor="text1"/>
          <w:sz w:val="40"/>
          <w:szCs w:val="40"/>
        </w:rPr>
      </w:pPr>
    </w:p>
    <w:p w14:paraId="02193664" w14:textId="07D5AE41" w:rsidR="00590225" w:rsidRPr="00590225" w:rsidRDefault="002F1EDC" w:rsidP="00590225">
      <w:pPr>
        <w:pStyle w:val="a6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 xml:space="preserve">2-1. </w:t>
      </w:r>
      <w:r w:rsidR="00590225" w:rsidRPr="00590225">
        <w:rPr>
          <w:color w:val="000000" w:themeColor="text1"/>
          <w:sz w:val="32"/>
          <w:szCs w:val="32"/>
        </w:rPr>
        <w:t>프</w:t>
      </w:r>
      <w:r w:rsidR="008224B3">
        <w:rPr>
          <w:rFonts w:hint="eastAsia"/>
          <w:color w:val="000000" w:themeColor="text1"/>
          <w:sz w:val="32"/>
          <w:szCs w:val="32"/>
        </w:rPr>
        <w:t>론</w:t>
      </w:r>
      <w:r w:rsidR="00590225" w:rsidRPr="00590225">
        <w:rPr>
          <w:color w:val="000000" w:themeColor="text1"/>
          <w:sz w:val="32"/>
          <w:szCs w:val="32"/>
        </w:rPr>
        <w:t>트</w:t>
      </w:r>
      <w:r w:rsidR="00B63DB8">
        <w:rPr>
          <w:rFonts w:hint="eastAsia"/>
          <w:color w:val="000000" w:themeColor="text1"/>
          <w:sz w:val="32"/>
          <w:szCs w:val="32"/>
        </w:rPr>
        <w:t xml:space="preserve"> </w:t>
      </w:r>
      <w:r w:rsidR="00590225" w:rsidRPr="00590225">
        <w:rPr>
          <w:color w:val="000000" w:themeColor="text1"/>
          <w:sz w:val="32"/>
          <w:szCs w:val="32"/>
        </w:rPr>
        <w:t>엔드(Front-End):</w:t>
      </w:r>
    </w:p>
    <w:p w14:paraId="1C484869" w14:textId="77777777" w:rsidR="00590225" w:rsidRPr="00590225" w:rsidRDefault="00590225" w:rsidP="00590225">
      <w:pPr>
        <w:pStyle w:val="a6"/>
        <w:numPr>
          <w:ilvl w:val="0"/>
          <w:numId w:val="3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HTML: 기본 웹 페이지 구조 작성</w:t>
      </w:r>
    </w:p>
    <w:p w14:paraId="1C0EB2D3" w14:textId="77777777" w:rsidR="00590225" w:rsidRPr="00590225" w:rsidRDefault="00590225" w:rsidP="00590225">
      <w:pPr>
        <w:pStyle w:val="a6"/>
        <w:numPr>
          <w:ilvl w:val="0"/>
          <w:numId w:val="3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CSS: 스타일 및 레이아웃 디자인</w:t>
      </w:r>
    </w:p>
    <w:p w14:paraId="7AEF087D" w14:textId="77777777" w:rsidR="00590225" w:rsidRPr="00590225" w:rsidRDefault="00590225" w:rsidP="00590225">
      <w:pPr>
        <w:pStyle w:val="a6"/>
        <w:numPr>
          <w:ilvl w:val="0"/>
          <w:numId w:val="3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JavaScript(JS): 동적인 웹 페이지 기능 구현</w:t>
      </w:r>
    </w:p>
    <w:p w14:paraId="03F8A1C9" w14:textId="77777777" w:rsidR="00590225" w:rsidRPr="00590225" w:rsidRDefault="00590225" w:rsidP="00590225">
      <w:pPr>
        <w:pStyle w:val="a6"/>
        <w:rPr>
          <w:color w:val="000000" w:themeColor="text1"/>
          <w:sz w:val="32"/>
          <w:szCs w:val="32"/>
        </w:rPr>
      </w:pPr>
    </w:p>
    <w:p w14:paraId="3F259A52" w14:textId="2B8AAB36" w:rsidR="00590225" w:rsidRPr="00590225" w:rsidRDefault="002F1EDC" w:rsidP="00590225">
      <w:pPr>
        <w:pStyle w:val="a6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 xml:space="preserve">2-2. </w:t>
      </w:r>
      <w:r w:rsidR="00590225" w:rsidRPr="00590225">
        <w:rPr>
          <w:color w:val="000000" w:themeColor="text1"/>
          <w:sz w:val="32"/>
          <w:szCs w:val="32"/>
        </w:rPr>
        <w:t>백</w:t>
      </w:r>
      <w:r w:rsidR="00B63DB8">
        <w:rPr>
          <w:rFonts w:hint="eastAsia"/>
          <w:color w:val="000000" w:themeColor="text1"/>
          <w:sz w:val="32"/>
          <w:szCs w:val="32"/>
        </w:rPr>
        <w:t xml:space="preserve"> </w:t>
      </w:r>
      <w:r w:rsidR="00590225" w:rsidRPr="00590225">
        <w:rPr>
          <w:color w:val="000000" w:themeColor="text1"/>
          <w:sz w:val="32"/>
          <w:szCs w:val="32"/>
        </w:rPr>
        <w:t>엔드(Back-End):</w:t>
      </w:r>
    </w:p>
    <w:p w14:paraId="209E1FD2" w14:textId="77777777" w:rsidR="00590225" w:rsidRPr="00590225" w:rsidRDefault="00590225" w:rsidP="00590225">
      <w:pPr>
        <w:pStyle w:val="a6"/>
        <w:numPr>
          <w:ilvl w:val="0"/>
          <w:numId w:val="4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Java: 서버 사이드 로직 구현</w:t>
      </w:r>
    </w:p>
    <w:p w14:paraId="6D378192" w14:textId="77777777" w:rsidR="00590225" w:rsidRPr="00590225" w:rsidRDefault="00590225" w:rsidP="00590225">
      <w:pPr>
        <w:pStyle w:val="a6"/>
        <w:numPr>
          <w:ilvl w:val="0"/>
          <w:numId w:val="4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JSP(Java Server Pages): 서버 사이드 템플릿, 동적 페이지 생성</w:t>
      </w:r>
    </w:p>
    <w:p w14:paraId="0572A66B" w14:textId="77777777" w:rsidR="00590225" w:rsidRPr="00590225" w:rsidRDefault="00590225" w:rsidP="00590225">
      <w:pPr>
        <w:pStyle w:val="a6"/>
        <w:numPr>
          <w:ilvl w:val="0"/>
          <w:numId w:val="4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Servlet: 요청 처리 로직 구현(Controller)</w:t>
      </w:r>
    </w:p>
    <w:p w14:paraId="1A670B66" w14:textId="77777777" w:rsidR="00590225" w:rsidRPr="00590225" w:rsidRDefault="00590225" w:rsidP="00590225">
      <w:pPr>
        <w:pStyle w:val="a6"/>
        <w:numPr>
          <w:ilvl w:val="0"/>
          <w:numId w:val="4"/>
        </w:numPr>
        <w:rPr>
          <w:b w:val="0"/>
          <w:bCs w:val="0"/>
          <w:color w:val="000000" w:themeColor="text1"/>
          <w:szCs w:val="24"/>
        </w:rPr>
      </w:pPr>
      <w:proofErr w:type="spellStart"/>
      <w:r w:rsidRPr="00590225">
        <w:rPr>
          <w:b w:val="0"/>
          <w:bCs w:val="0"/>
          <w:color w:val="000000" w:themeColor="text1"/>
          <w:szCs w:val="24"/>
        </w:rPr>
        <w:t>MyBatis</w:t>
      </w:r>
      <w:proofErr w:type="spellEnd"/>
      <w:r w:rsidRPr="00590225">
        <w:rPr>
          <w:b w:val="0"/>
          <w:bCs w:val="0"/>
          <w:color w:val="000000" w:themeColor="text1"/>
          <w:szCs w:val="24"/>
        </w:rPr>
        <w:t>: SQL 매핑 및 데이터 액세스 레이어 간소화</w:t>
      </w:r>
    </w:p>
    <w:p w14:paraId="6853A226" w14:textId="77777777" w:rsidR="00590225" w:rsidRPr="00590225" w:rsidRDefault="00590225" w:rsidP="00590225">
      <w:pPr>
        <w:pStyle w:val="a6"/>
        <w:rPr>
          <w:color w:val="000000" w:themeColor="text1"/>
          <w:sz w:val="32"/>
          <w:szCs w:val="32"/>
        </w:rPr>
      </w:pPr>
    </w:p>
    <w:p w14:paraId="7E2D0831" w14:textId="0E76BD75" w:rsidR="00590225" w:rsidRPr="00590225" w:rsidRDefault="002F1EDC" w:rsidP="00590225">
      <w:pPr>
        <w:pStyle w:val="a6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 xml:space="preserve">2-3. </w:t>
      </w:r>
      <w:r w:rsidR="00590225" w:rsidRPr="00590225">
        <w:rPr>
          <w:color w:val="000000" w:themeColor="text1"/>
          <w:sz w:val="32"/>
          <w:szCs w:val="32"/>
        </w:rPr>
        <w:t>개발 환경 및 인프라(Development &amp; Infrastructure):</w:t>
      </w:r>
    </w:p>
    <w:p w14:paraId="20A02C39" w14:textId="77777777" w:rsidR="00590225" w:rsidRPr="00590225" w:rsidRDefault="00590225" w:rsidP="00590225">
      <w:pPr>
        <w:pStyle w:val="a6"/>
        <w:numPr>
          <w:ilvl w:val="0"/>
          <w:numId w:val="5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Eclipse: IDE(개발 환경)</w:t>
      </w:r>
    </w:p>
    <w:p w14:paraId="3BCD5A41" w14:textId="77777777" w:rsidR="00590225" w:rsidRPr="00590225" w:rsidRDefault="00590225" w:rsidP="00590225">
      <w:pPr>
        <w:pStyle w:val="a6"/>
        <w:numPr>
          <w:ilvl w:val="0"/>
          <w:numId w:val="5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Tomcat 10.1: 웹 애플리케이션 서버(WAS)</w:t>
      </w:r>
    </w:p>
    <w:p w14:paraId="500C3765" w14:textId="77777777" w:rsidR="00590225" w:rsidRPr="00590225" w:rsidRDefault="00590225" w:rsidP="00590225">
      <w:pPr>
        <w:pStyle w:val="a6"/>
        <w:numPr>
          <w:ilvl w:val="0"/>
          <w:numId w:val="5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Oracle Developer: 데이터베이스 관리 툴</w:t>
      </w:r>
    </w:p>
    <w:p w14:paraId="7FB5F7FA" w14:textId="77777777" w:rsidR="00590225" w:rsidRPr="00590225" w:rsidRDefault="00590225" w:rsidP="00590225">
      <w:pPr>
        <w:pStyle w:val="a6"/>
        <w:numPr>
          <w:ilvl w:val="0"/>
          <w:numId w:val="5"/>
        </w:numPr>
        <w:rPr>
          <w:b w:val="0"/>
          <w:bCs w:val="0"/>
          <w:color w:val="000000" w:themeColor="text1"/>
          <w:szCs w:val="24"/>
        </w:rPr>
      </w:pPr>
      <w:r w:rsidRPr="00590225">
        <w:rPr>
          <w:b w:val="0"/>
          <w:bCs w:val="0"/>
          <w:color w:val="000000" w:themeColor="text1"/>
          <w:szCs w:val="24"/>
        </w:rPr>
        <w:t>Oracle DB &amp; SQL: 데이터베이스 및 데이터 질의</w:t>
      </w:r>
    </w:p>
    <w:p w14:paraId="4353301E" w14:textId="77777777" w:rsidR="00924E06" w:rsidRDefault="00924E06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3B09247C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7EB22B54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571B93DF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45C041B0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7CCACDBB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361842FB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1A2BE0D8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3FB1D701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12F119A9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26A63D84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6266D757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68A4D40D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2B426D40" w14:textId="77777777" w:rsidR="00DF3A24" w:rsidRDefault="00DF3A24" w:rsidP="00A6783B">
      <w:pPr>
        <w:pStyle w:val="a6"/>
        <w:rPr>
          <w:b w:val="0"/>
          <w:bCs w:val="0"/>
          <w:color w:val="000000" w:themeColor="text1"/>
          <w:szCs w:val="24"/>
        </w:rPr>
      </w:pPr>
    </w:p>
    <w:p w14:paraId="74B7268A" w14:textId="3B85F3D6" w:rsidR="00590225" w:rsidRPr="00DF3A24" w:rsidRDefault="00DF3A24" w:rsidP="00DF3A24">
      <w:pPr>
        <w:pStyle w:val="a6"/>
        <w:numPr>
          <w:ilvl w:val="0"/>
          <w:numId w:val="1"/>
        </w:numPr>
        <w:rPr>
          <w:color w:val="000000" w:themeColor="text1"/>
          <w:sz w:val="40"/>
          <w:szCs w:val="40"/>
        </w:rPr>
      </w:pPr>
      <w:r w:rsidRPr="00DF3A24">
        <w:rPr>
          <w:rFonts w:hint="eastAsia"/>
          <w:color w:val="000000" w:themeColor="text1"/>
          <w:sz w:val="40"/>
          <w:szCs w:val="40"/>
        </w:rPr>
        <w:lastRenderedPageBreak/>
        <w:t>요구사항 분석</w:t>
      </w:r>
    </w:p>
    <w:p w14:paraId="4DF81675" w14:textId="77777777" w:rsidR="00924E06" w:rsidRDefault="00924E06" w:rsidP="00A6783B">
      <w:pPr>
        <w:pStyle w:val="a6"/>
        <w:rPr>
          <w:color w:val="000000" w:themeColor="text1"/>
          <w:sz w:val="32"/>
          <w:szCs w:val="32"/>
        </w:rPr>
      </w:pPr>
    </w:p>
    <w:p w14:paraId="4396EC0B" w14:textId="34C2D438" w:rsidR="00924E06" w:rsidRDefault="00D51F82" w:rsidP="00A6783B">
      <w:pPr>
        <w:pStyle w:val="a6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 xml:space="preserve">3-1. </w:t>
      </w:r>
      <w:r w:rsidR="00DF3A24">
        <w:rPr>
          <w:rFonts w:hint="eastAsia"/>
          <w:color w:val="000000" w:themeColor="text1"/>
          <w:sz w:val="32"/>
          <w:szCs w:val="32"/>
        </w:rPr>
        <w:t>요구사항 명세서</w:t>
      </w:r>
    </w:p>
    <w:p w14:paraId="418A237B" w14:textId="421EE16C" w:rsidR="00DF3A24" w:rsidRPr="00D51F82" w:rsidRDefault="00D51F82" w:rsidP="00A6783B">
      <w:pPr>
        <w:pStyle w:val="a6"/>
        <w:rPr>
          <w:color w:val="000000" w:themeColor="text1"/>
          <w:sz w:val="28"/>
          <w:szCs w:val="28"/>
        </w:rPr>
      </w:pPr>
      <w:r w:rsidRPr="00D51F82">
        <w:rPr>
          <w:rFonts w:hint="eastAsia"/>
          <w:color w:val="000000" w:themeColor="text1"/>
          <w:sz w:val="28"/>
          <w:szCs w:val="28"/>
        </w:rPr>
        <w:t>3-1-1. 비회원</w:t>
      </w:r>
    </w:p>
    <w:p w14:paraId="0862EB43" w14:textId="1773AD47" w:rsidR="009951A9" w:rsidRDefault="00D46525" w:rsidP="00A6783B">
      <w:pPr>
        <w:pStyle w:val="a6"/>
        <w:rPr>
          <w:color w:val="000000" w:themeColor="text1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58ACAB90" wp14:editId="06A8DEB0">
            <wp:extent cx="6637020" cy="1249680"/>
            <wp:effectExtent l="0" t="0" r="0" b="7620"/>
            <wp:docPr id="201630935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F682" w14:textId="31ACDEAC" w:rsidR="009951A9" w:rsidRDefault="009951A9" w:rsidP="00A6783B">
      <w:pPr>
        <w:pStyle w:val="a6"/>
        <w:rPr>
          <w:color w:val="000000" w:themeColor="text1"/>
        </w:rPr>
      </w:pPr>
    </w:p>
    <w:p w14:paraId="7BE98960" w14:textId="6205F9E1" w:rsidR="002F1EDC" w:rsidRDefault="002F1EDC" w:rsidP="00A6783B">
      <w:pPr>
        <w:pStyle w:val="a6"/>
        <w:rPr>
          <w:color w:val="000000" w:themeColor="text1"/>
          <w:sz w:val="28"/>
          <w:szCs w:val="28"/>
        </w:rPr>
      </w:pPr>
      <w:r w:rsidRPr="002F1EDC">
        <w:rPr>
          <w:rFonts w:hint="eastAsia"/>
          <w:color w:val="000000" w:themeColor="text1"/>
          <w:sz w:val="28"/>
          <w:szCs w:val="28"/>
        </w:rPr>
        <w:t>3-1-2. 회원</w:t>
      </w:r>
    </w:p>
    <w:p w14:paraId="4DCEDDA0" w14:textId="1DD8C73C" w:rsidR="002F1EDC" w:rsidRPr="00D46525" w:rsidRDefault="00D46525" w:rsidP="002F1EDC">
      <w:pPr>
        <w:pStyle w:val="a6"/>
      </w:pPr>
      <w:r>
        <w:rPr>
          <w:noProof/>
        </w:rPr>
        <w:drawing>
          <wp:inline distT="0" distB="0" distL="0" distR="0" wp14:anchorId="6F12F1B7" wp14:editId="3A9A19C2">
            <wp:extent cx="6637020" cy="3802380"/>
            <wp:effectExtent l="0" t="0" r="0" b="7620"/>
            <wp:docPr id="200761220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0CB32" wp14:editId="23EEDE74">
            <wp:extent cx="6644640" cy="266700"/>
            <wp:effectExtent l="0" t="0" r="3810" b="0"/>
            <wp:docPr id="677703147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5D90" w14:textId="7EDBB038" w:rsidR="002F1EDC" w:rsidRDefault="002F1EDC" w:rsidP="002F1EDC">
      <w:pPr>
        <w:pStyle w:val="a6"/>
        <w:rPr>
          <w:noProof/>
          <w:color w:val="000000" w:themeColor="text1"/>
          <w:sz w:val="28"/>
          <w:szCs w:val="28"/>
        </w:rPr>
      </w:pPr>
    </w:p>
    <w:p w14:paraId="36FBF556" w14:textId="1AA71E59" w:rsidR="002F1EDC" w:rsidRDefault="002F1EDC" w:rsidP="002F1EDC">
      <w:pPr>
        <w:pStyle w:val="a6"/>
        <w:rPr>
          <w:noProof/>
          <w:color w:val="000000" w:themeColor="text1"/>
          <w:sz w:val="28"/>
          <w:szCs w:val="28"/>
        </w:rPr>
      </w:pPr>
      <w:r>
        <w:rPr>
          <w:rFonts w:hint="eastAsia"/>
          <w:noProof/>
          <w:color w:val="000000" w:themeColor="text1"/>
          <w:sz w:val="28"/>
          <w:szCs w:val="28"/>
        </w:rPr>
        <w:t>3-1-3. 공통</w:t>
      </w:r>
    </w:p>
    <w:p w14:paraId="7D5D58DC" w14:textId="20601108" w:rsidR="0049024B" w:rsidRDefault="0049024B" w:rsidP="0049024B">
      <w:pPr>
        <w:pStyle w:val="a6"/>
      </w:pPr>
    </w:p>
    <w:p w14:paraId="4D979037" w14:textId="77777777" w:rsidR="0049024B" w:rsidRDefault="0049024B" w:rsidP="0049024B">
      <w:pPr>
        <w:pStyle w:val="a6"/>
      </w:pPr>
    </w:p>
    <w:p w14:paraId="6B995923" w14:textId="226A0C06" w:rsidR="003D718E" w:rsidRDefault="0049024B" w:rsidP="0049024B">
      <w:pPr>
        <w:pStyle w:val="a6"/>
        <w:rPr>
          <w:sz w:val="28"/>
          <w:szCs w:val="28"/>
        </w:rPr>
      </w:pPr>
      <w:r w:rsidRPr="0049024B">
        <w:rPr>
          <w:rFonts w:hint="eastAsia"/>
          <w:b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3-1-3. 관리자</w:t>
      </w:r>
      <w:r w:rsidR="003D718E" w:rsidRPr="0049024B">
        <w:rPr>
          <w:sz w:val="28"/>
          <w:szCs w:val="28"/>
        </w:rPr>
        <w:tab/>
      </w:r>
    </w:p>
    <w:p w14:paraId="4680F19A" w14:textId="68707563" w:rsidR="0049024B" w:rsidRDefault="00D46525" w:rsidP="0049024B">
      <w:pPr>
        <w:pStyle w:val="a6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FD75DD" wp14:editId="027F4B17">
            <wp:extent cx="6637020" cy="1097280"/>
            <wp:effectExtent l="0" t="0" r="0" b="7620"/>
            <wp:docPr id="1567756724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A6A37" w14:textId="207A1748" w:rsidR="0049024B" w:rsidRDefault="0049024B" w:rsidP="0049024B">
      <w:pPr>
        <w:pStyle w:val="a6"/>
        <w:rPr>
          <w:noProof/>
          <w:sz w:val="28"/>
          <w:szCs w:val="28"/>
        </w:rPr>
      </w:pPr>
    </w:p>
    <w:p w14:paraId="51F70416" w14:textId="77777777" w:rsidR="0049024B" w:rsidRDefault="0049024B" w:rsidP="0049024B">
      <w:pPr>
        <w:pStyle w:val="a6"/>
        <w:rPr>
          <w:noProof/>
          <w:sz w:val="28"/>
          <w:szCs w:val="28"/>
        </w:rPr>
      </w:pPr>
    </w:p>
    <w:p w14:paraId="6E9A9AB0" w14:textId="5D71C3A6" w:rsidR="0049024B" w:rsidRDefault="0049024B" w:rsidP="0049024B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024B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3-2. </w:t>
      </w:r>
      <w:r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Use-Case 다이어그램</w:t>
      </w:r>
      <w:r w:rsidR="001F7982"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3FBDC0" wp14:editId="1A2375FA">
            <wp:extent cx="6637020" cy="4983480"/>
            <wp:effectExtent l="0" t="0" r="0" b="7620"/>
            <wp:docPr id="1201823911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8BBA" w14:textId="706BA140" w:rsidR="0049024B" w:rsidRDefault="001F7982" w:rsidP="001F7982">
      <w:pPr>
        <w:pStyle w:val="a6"/>
        <w:ind w:left="0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7ED86827" w14:textId="77777777" w:rsidR="0049024B" w:rsidRDefault="0049024B" w:rsidP="0049024B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ABF2BF" w14:textId="77777777" w:rsidR="00085D72" w:rsidRDefault="00085D72" w:rsidP="0049024B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B9C86E" w14:textId="77777777" w:rsidR="00085D72" w:rsidRDefault="00085D72" w:rsidP="0049024B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A16289" w14:textId="77777777" w:rsidR="00085D72" w:rsidRDefault="00085D72" w:rsidP="0049024B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6A1079" w14:textId="77777777" w:rsidR="00085D72" w:rsidRDefault="00085D72" w:rsidP="0049024B">
      <w:pPr>
        <w:pStyle w:val="a6"/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ACE5BE" w14:textId="4341E140" w:rsidR="0049024B" w:rsidRDefault="0049024B" w:rsidP="0049024B">
      <w:pPr>
        <w:pStyle w:val="a6"/>
        <w:numPr>
          <w:ilvl w:val="0"/>
          <w:numId w:val="1"/>
        </w:numPr>
        <w:rPr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설계</w:t>
      </w:r>
    </w:p>
    <w:p w14:paraId="156715F7" w14:textId="77777777" w:rsidR="0049024B" w:rsidRDefault="0049024B" w:rsidP="0049024B">
      <w:pPr>
        <w:pStyle w:val="a6"/>
        <w:rPr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D86E40" w14:textId="3D052972" w:rsidR="0049024B" w:rsidRDefault="0049024B" w:rsidP="0049024B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024B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4-1. </w:t>
      </w:r>
      <w:r w:rsidR="00CF32E9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클라이언트 - 서버</w:t>
      </w:r>
      <w:r w:rsidRPr="0049024B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아키텍처 </w:t>
      </w:r>
      <w:r w:rsidR="00CF32E9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도면</w:t>
      </w:r>
    </w:p>
    <w:p w14:paraId="47C116AB" w14:textId="62206E81" w:rsidR="00CF32E9" w:rsidRDefault="00CF32E9" w:rsidP="0049024B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DE97CE8" wp14:editId="58EB9E30">
            <wp:extent cx="6636385" cy="2604770"/>
            <wp:effectExtent l="0" t="0" r="0" b="5080"/>
            <wp:docPr id="3469863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CECCC" w14:textId="77777777" w:rsidR="0049024B" w:rsidRDefault="0049024B" w:rsidP="0049024B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821B3F" w14:textId="3292A84C" w:rsidR="00323409" w:rsidRDefault="00323409" w:rsidP="0049024B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4-2. 데이터 베이스 설계</w:t>
      </w:r>
    </w:p>
    <w:p w14:paraId="2CCE3A01" w14:textId="22B5A766" w:rsidR="00323409" w:rsidRDefault="00323409" w:rsidP="00323409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409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4-2-1. ERD</w:t>
      </w:r>
      <w:r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9C8E812" wp14:editId="7B7BA89E">
            <wp:extent cx="6636385" cy="4564921"/>
            <wp:effectExtent l="0" t="0" r="0" b="7620"/>
            <wp:docPr id="1754907127" name="그림 15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07127" name="그림 15" descr="텍스트, 스크린샷, 폰트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838" cy="459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7682" w14:textId="573579A4" w:rsidR="00323409" w:rsidRPr="00323409" w:rsidRDefault="00323409" w:rsidP="00323409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409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4-2-2. 테이블 명세서</w:t>
      </w:r>
    </w:p>
    <w:p w14:paraId="6B24EF38" w14:textId="2CF46B07" w:rsidR="00323409" w:rsidRP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409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4-2-2-1 M</w:t>
      </w: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EMBERS</w:t>
      </w:r>
    </w:p>
    <w:p w14:paraId="13257E71" w14:textId="1C5A4413" w:rsidR="00323409" w:rsidRDefault="00323409" w:rsidP="00323409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4A1C200" wp14:editId="0B67AF06">
            <wp:extent cx="6643370" cy="2383155"/>
            <wp:effectExtent l="0" t="0" r="5080" b="0"/>
            <wp:docPr id="56201489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EB51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68DD3C" w14:textId="46C811FB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3409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4-2-2-2 S</w:t>
      </w: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UBJECTS</w:t>
      </w:r>
    </w:p>
    <w:p w14:paraId="3A1B3396" w14:textId="4096D736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0CBF71" wp14:editId="654E7A26">
            <wp:extent cx="6636385" cy="2950845"/>
            <wp:effectExtent l="0" t="0" r="0" b="1905"/>
            <wp:docPr id="175628866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EC3A1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9C023F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B3CB11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0D8A1B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310A48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2BE155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836503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25D1E1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7BB2A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E3CEC1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A0478F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540C8A" w14:textId="14ED06CE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4-2-2-3 QUIZS</w:t>
      </w:r>
    </w:p>
    <w:p w14:paraId="2858047E" w14:textId="71D26881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ADB1BA0" wp14:editId="1FB4C499">
            <wp:extent cx="6643370" cy="3442970"/>
            <wp:effectExtent l="0" t="0" r="5080" b="5080"/>
            <wp:docPr id="29199706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53A7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6310DB" w14:textId="53B406B5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4-2-2-4 MEMBER_CREDIT_FLOW</w:t>
      </w:r>
    </w:p>
    <w:p w14:paraId="05A75E64" w14:textId="7901ABE2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574EFD" wp14:editId="389CF8CD">
            <wp:extent cx="6643370" cy="3359785"/>
            <wp:effectExtent l="0" t="0" r="5080" b="0"/>
            <wp:docPr id="54318665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1DD9" w14:textId="77777777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A3C20F" w14:textId="77777777" w:rsidR="00CC34D3" w:rsidRDefault="00CC34D3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FEA14A" w14:textId="77777777" w:rsidR="00CC34D3" w:rsidRDefault="00CC34D3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91EBE6" w14:textId="77777777" w:rsidR="00CC34D3" w:rsidRDefault="00CC34D3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5D7BA5" w14:textId="77777777" w:rsidR="00CC34D3" w:rsidRDefault="00CC34D3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F53114" w14:textId="77777777" w:rsidR="00CC34D3" w:rsidRDefault="00CC34D3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F6359" w14:textId="77777777" w:rsidR="00CC34D3" w:rsidRDefault="00CC34D3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570577" w14:textId="6D6885BC" w:rsidR="00323409" w:rsidRDefault="00323409" w:rsidP="0032340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4-2-2-5 </w:t>
      </w:r>
      <w:r w:rsidR="00CC34D3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MEMBER_QUIZ</w:t>
      </w:r>
    </w:p>
    <w:p w14:paraId="65A0D9A7" w14:textId="66CABB0D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7D3B99" wp14:editId="4F5DF0FE">
            <wp:extent cx="6643370" cy="2327275"/>
            <wp:effectExtent l="0" t="0" r="5080" b="0"/>
            <wp:docPr id="804810867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6A5DB" w14:textId="77777777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0D1B73" w14:textId="6AF71193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4-2-2-6 MEMBER_SAVEQUIZ</w:t>
      </w:r>
    </w:p>
    <w:p w14:paraId="3B45FD82" w14:textId="2875E5F4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791C51" wp14:editId="57E28785">
            <wp:extent cx="6643370" cy="1212215"/>
            <wp:effectExtent l="0" t="0" r="5080" b="6985"/>
            <wp:docPr id="653875209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2F6E" w14:textId="77777777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C03604" w14:textId="7B53D0A5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4-2-2-7 QUIZ_HINT</w:t>
      </w: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F9B324" wp14:editId="3FD3C5B6">
            <wp:extent cx="6643370" cy="1988185"/>
            <wp:effectExtent l="0" t="0" r="5080" b="0"/>
            <wp:docPr id="1272772782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380C3" w14:textId="77777777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EAC986" w14:textId="771D3B0C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4-2-2-8 QUIZ_COMMENT</w:t>
      </w:r>
    </w:p>
    <w:p w14:paraId="4D2A37FF" w14:textId="397BB9E0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8918210" wp14:editId="55A68C84">
            <wp:extent cx="6643370" cy="2216785"/>
            <wp:effectExtent l="0" t="0" r="5080" b="0"/>
            <wp:docPr id="44395660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A7858" w14:textId="3FC306DA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4-2-2-9 QUIZ_TYPE_CHOICE</w:t>
      </w:r>
    </w:p>
    <w:p w14:paraId="6964684D" w14:textId="7D9E4CFE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E2E97A3" wp14:editId="44B274C1">
            <wp:extent cx="6643370" cy="1995170"/>
            <wp:effectExtent l="0" t="0" r="5080" b="5080"/>
            <wp:docPr id="128111612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8160" w14:textId="77777777" w:rsidR="00CC34D3" w:rsidRDefault="00CC34D3" w:rsidP="00CC34D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97BB20" w14:textId="57A03E1D" w:rsidR="00CC34D3" w:rsidRDefault="00CC34D3" w:rsidP="00CC34D3">
      <w:pPr>
        <w:pStyle w:val="a6"/>
        <w:ind w:left="0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4-2-2-10 COMMENT_LAYER1</w:t>
      </w:r>
    </w:p>
    <w:p w14:paraId="6528E22C" w14:textId="292B440B" w:rsidR="00AC2863" w:rsidRDefault="00CC34D3" w:rsidP="00AC2863">
      <w:pPr>
        <w:pStyle w:val="a6"/>
        <w:ind w:left="0" w:firstLine="720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0CF6C1" wp14:editId="5E836AA9">
            <wp:extent cx="6643370" cy="2223770"/>
            <wp:effectExtent l="0" t="0" r="5080" b="5080"/>
            <wp:docPr id="1217081739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9C22" w14:textId="77777777" w:rsidR="00AC2863" w:rsidRPr="00AC2863" w:rsidRDefault="00AC2863" w:rsidP="00AC2863">
      <w:pPr>
        <w:pStyle w:val="a6"/>
        <w:ind w:left="0" w:firstLine="720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9162DF" w14:textId="1273A22C" w:rsidR="00AC2863" w:rsidRDefault="00AC2863" w:rsidP="00AC2863">
      <w:pPr>
        <w:pStyle w:val="a6"/>
        <w:ind w:left="0" w:firstLine="720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2863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4-3. </w:t>
      </w:r>
      <w:r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패키지</w:t>
      </w:r>
      <w:r w:rsidRPr="00AC2863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설계</w:t>
      </w:r>
    </w:p>
    <w:p w14:paraId="5FD654F5" w14:textId="23C6A1A0" w:rsidR="00AC2863" w:rsidRDefault="00AC2863" w:rsidP="00AC2863">
      <w:pPr>
        <w:pStyle w:val="a6"/>
        <w:ind w:left="0" w:firstLine="720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F617B1A" wp14:editId="60BBC7D1">
            <wp:extent cx="2188845" cy="3678555"/>
            <wp:effectExtent l="0" t="0" r="1905" b="0"/>
            <wp:docPr id="91244280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75CA5" w14:textId="51863C6D" w:rsidR="00AC2863" w:rsidRDefault="00AC2863" w:rsidP="00AC2863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common.db : Database에 접근하여 정보를 가져오는 xml파일</w:t>
      </w:r>
    </w:p>
    <w:p w14:paraId="293D968D" w14:textId="08722EF4" w:rsidR="00AC2863" w:rsidRDefault="00AC2863" w:rsidP="00AC2863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kr.ac.kopo.객체.vo : </w:t>
      </w:r>
      <w:r w:rsidR="00627FE3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각 객체의 정보가 담긴 VO (속성, 생성자, getter, setter, toString())</w:t>
      </w:r>
    </w:p>
    <w:p w14:paraId="0CFB7371" w14:textId="2105247C" w:rsidR="00627FE3" w:rsidRDefault="00627FE3" w:rsidP="00AC2863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kr.ac.kopo.객체.service : 각 객체의 Service단을 담당 (객체Service </w:t>
      </w: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인터페이스, 객체ServiceImpl </w:t>
      </w: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인터페이스 구현 클래스)</w:t>
      </w:r>
    </w:p>
    <w:p w14:paraId="32E48326" w14:textId="537CF1D2" w:rsidR="00627FE3" w:rsidRDefault="00627FE3" w:rsidP="00AC2863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kr.ac.kopo.객체.dao : 각 객체의 DAO 담당 (객체 DAO </w:t>
      </w: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인터페이스, 객체DAOImpl </w:t>
      </w: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인터페이스 구현 클래스)</w:t>
      </w:r>
    </w:p>
    <w:p w14:paraId="27B42E4B" w14:textId="4922D37A" w:rsidR="00627FE3" w:rsidRDefault="00627FE3" w:rsidP="00AC2863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kr.ac.kopo.framework : DispatcherServlet, HandlerMapping, bean.properties</w:t>
      </w:r>
    </w:p>
    <w:p w14:paraId="266FBA55" w14:textId="5E9A467C" w:rsidR="00627FE3" w:rsidRDefault="00627FE3" w:rsidP="00AC2863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kr.ac.kopo.mybatis : DB 접근 설정 (MyConfig, db.properties, mybatis-config.xml)</w:t>
      </w:r>
    </w:p>
    <w:p w14:paraId="6DA0E9C4" w14:textId="77777777" w:rsidR="00627FE3" w:rsidRDefault="00627FE3" w:rsidP="00627FE3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9FF846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FD4BF9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E25443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A6E1E1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53BF05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F4211F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CAAE42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5C2E73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652F8F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B87B4A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E8A4F5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DB8034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8FB7D1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B6FA46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1946CF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613F21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2FC27E" w14:textId="77777777" w:rsidR="001F7982" w:rsidRDefault="001F7982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BC5481" w14:textId="77777777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FA695C" w14:textId="5A20C275" w:rsidR="00627FE3" w:rsidRDefault="00627FE3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7FE3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4-4. 기능명세서</w:t>
      </w:r>
      <w:r w:rsidR="005A2860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(01/05 추가)</w:t>
      </w:r>
    </w:p>
    <w:p w14:paraId="7DFBDBA8" w14:textId="4BB8B651" w:rsidR="00627FE3" w:rsidRDefault="001F7982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0C450F" wp14:editId="2103A994">
            <wp:extent cx="6644640" cy="3573780"/>
            <wp:effectExtent l="0" t="0" r="3810" b="7620"/>
            <wp:docPr id="225094720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9782C2" wp14:editId="470952C2">
            <wp:extent cx="6637020" cy="3596640"/>
            <wp:effectExtent l="0" t="0" r="0" b="3810"/>
            <wp:docPr id="164126484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1459" w14:textId="24ED0FA4" w:rsidR="00627FE3" w:rsidRPr="00627FE3" w:rsidRDefault="00627FE3" w:rsidP="00627FE3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:highlight w:val="re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7FE3">
        <w:rPr>
          <w:rFonts w:hint="eastAsia"/>
          <w:b w:val="0"/>
          <w:noProof/>
          <w:color w:val="000000" w:themeColor="text1"/>
          <w:szCs w:val="24"/>
          <w:highlight w:val="red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빨간색 네모칸 (1차 발표 전까지 구현 : ~12.06)</w:t>
      </w:r>
    </w:p>
    <w:p w14:paraId="3A61AFAA" w14:textId="485F616E" w:rsidR="00627FE3" w:rsidRPr="00627FE3" w:rsidRDefault="00627FE3" w:rsidP="00627FE3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:highlight w:val="gre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7FE3">
        <w:rPr>
          <w:rFonts w:hint="eastAsia"/>
          <w:b w:val="0"/>
          <w:noProof/>
          <w:color w:val="000000" w:themeColor="text1"/>
          <w:szCs w:val="24"/>
          <w:highlight w:val="gree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초록색 네모칸 (2차 발표 전까지 구현 : ~12.11)</w:t>
      </w:r>
    </w:p>
    <w:p w14:paraId="6BE334CA" w14:textId="7EA94871" w:rsidR="00627FE3" w:rsidRDefault="00627FE3" w:rsidP="00627FE3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7FE3">
        <w:rPr>
          <w:rFonts w:hint="eastAsia"/>
          <w:b w:val="0"/>
          <w:noProof/>
          <w:color w:val="000000" w:themeColor="text1"/>
          <w:szCs w:val="24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노란색 네모칸 (3차 발표 전까지 구현 : ~12.17)</w:t>
      </w:r>
    </w:p>
    <w:p w14:paraId="283915B4" w14:textId="543BC3DE" w:rsidR="00627FE3" w:rsidRPr="0053498D" w:rsidRDefault="0053498D" w:rsidP="0053498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:highlight w:val="blu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498D">
        <w:rPr>
          <w:rFonts w:hint="eastAsia"/>
          <w:b w:val="0"/>
          <w:noProof/>
          <w:color w:val="000000" w:themeColor="text1"/>
          <w:szCs w:val="24"/>
          <w:highlight w:val="blu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파란색 네모칸 (1월 5일 까지 구현)</w:t>
      </w:r>
    </w:p>
    <w:p w14:paraId="41E7BE82" w14:textId="77777777" w:rsidR="00627FE3" w:rsidRDefault="00627FE3" w:rsidP="00627FE3">
      <w:pPr>
        <w:pStyle w:val="a6"/>
        <w:rPr>
          <w:b w:val="0"/>
          <w:noProof/>
          <w:color w:val="000000" w:themeColor="text1"/>
          <w:szCs w:val="24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C8EB4B" w14:textId="77777777" w:rsidR="00627FE3" w:rsidRDefault="00627FE3" w:rsidP="00627FE3">
      <w:pPr>
        <w:pStyle w:val="a6"/>
        <w:rPr>
          <w:b w:val="0"/>
          <w:noProof/>
          <w:color w:val="000000" w:themeColor="text1"/>
          <w:szCs w:val="24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84CD1A" w14:textId="77777777" w:rsidR="00627FE3" w:rsidRDefault="00627FE3" w:rsidP="00627FE3">
      <w:pPr>
        <w:pStyle w:val="a6"/>
        <w:rPr>
          <w:b w:val="0"/>
          <w:noProof/>
          <w:color w:val="000000" w:themeColor="text1"/>
          <w:szCs w:val="24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B6831A" w14:textId="395EC5DF" w:rsidR="00627FE3" w:rsidRDefault="001E419F" w:rsidP="00627FE3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419F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4-5. 화면 설계</w:t>
      </w:r>
    </w:p>
    <w:p w14:paraId="64E8E8EB" w14:textId="7FFE285A" w:rsidR="001E419F" w:rsidRDefault="001A22C7" w:rsidP="00627FE3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22C7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4-5-1. 메인 페이지</w:t>
      </w:r>
    </w:p>
    <w:p w14:paraId="1BE813FC" w14:textId="2FEDF07E" w:rsidR="001A22C7" w:rsidRDefault="001A22C7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1269FC" wp14:editId="73EE07D8">
            <wp:extent cx="6636385" cy="3553460"/>
            <wp:effectExtent l="0" t="0" r="0" b="8890"/>
            <wp:docPr id="348191097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E54A" w14:textId="15F264F1" w:rsidR="001A22C7" w:rsidRPr="002A58AF" w:rsidRDefault="002A58AF" w:rsidP="002A58A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새로 추가된 문제, 인기있는 문제, 정답률이 낮은 문제 확인 가능</w:t>
      </w:r>
      <w:r w:rsidR="000B45FB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(TOP 4)</w:t>
      </w:r>
    </w:p>
    <w:p w14:paraId="2E365CC0" w14:textId="77777777" w:rsidR="002A58AF" w:rsidRDefault="002A58AF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A4437D" w14:textId="36BDD971" w:rsidR="001A22C7" w:rsidRDefault="001A22C7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4-5-2. 헤더</w:t>
      </w:r>
    </w:p>
    <w:p w14:paraId="1539AD6A" w14:textId="1A92DA84" w:rsidR="001A22C7" w:rsidRDefault="001A22C7" w:rsidP="001A22C7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22C7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전체적으로 모든 페이지에 헤더 적용 (고정)</w:t>
      </w:r>
    </w:p>
    <w:p w14:paraId="0105086F" w14:textId="77777777" w:rsidR="001A22C7" w:rsidRPr="001A22C7" w:rsidRDefault="001A22C7" w:rsidP="001A22C7">
      <w:pPr>
        <w:pStyle w:val="a6"/>
        <w:ind w:left="1080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B01823" w14:textId="20FE5733" w:rsidR="001A22C7" w:rsidRPr="001A22C7" w:rsidRDefault="001A22C7" w:rsidP="001A22C7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22C7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4-5-2-1. 비회원</w:t>
      </w:r>
    </w:p>
    <w:p w14:paraId="5B49AC55" w14:textId="2D1DE0A4" w:rsidR="001A22C7" w:rsidRDefault="001A22C7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EDF29B" wp14:editId="2504EAE4">
            <wp:extent cx="6636385" cy="242570"/>
            <wp:effectExtent l="0" t="0" r="0" b="5080"/>
            <wp:docPr id="179531837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39BD" w14:textId="4BE414B4" w:rsidR="001A22C7" w:rsidRDefault="001A22C7" w:rsidP="001A22C7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QUIZBANK : /home.do</w:t>
      </w:r>
    </w:p>
    <w:p w14:paraId="46132B7A" w14:textId="4B541019" w:rsidR="001A22C7" w:rsidRDefault="001A22C7" w:rsidP="001A22C7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홈 : /home.do</w:t>
      </w:r>
    </w:p>
    <w:p w14:paraId="0BB795FD" w14:textId="65316F0B" w:rsidR="001A22C7" w:rsidRDefault="001A22C7" w:rsidP="001A22C7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종류별 문제보기(드롭다운 형식</w:t>
      </w:r>
      <w:r w:rsidR="0052611C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</w:t>
      </w:r>
      <w:r w:rsidR="0052611C" w:rsidRPr="0052611C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/quiz/quizListPage.do</w:t>
      </w:r>
    </w:p>
    <w:p w14:paraId="5D838595" w14:textId="2F08033A" w:rsidR="0052611C" w:rsidRDefault="0052611C" w:rsidP="001A22C7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시험 보기(로그인 필요) : </w:t>
      </w:r>
      <w:r w:rsidRPr="0052611C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/member/loginPage.do</w:t>
      </w:r>
    </w:p>
    <w:p w14:paraId="57741D7A" w14:textId="38014C55" w:rsidR="0052611C" w:rsidRDefault="0052611C" w:rsidP="001A22C7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로그인 : </w:t>
      </w:r>
      <w:r w:rsidRPr="0052611C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/member/loginPage.do</w:t>
      </w:r>
    </w:p>
    <w:p w14:paraId="6C4A1464" w14:textId="555D0C18" w:rsidR="0052611C" w:rsidRDefault="0052611C" w:rsidP="001A22C7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회원가입 : </w:t>
      </w:r>
      <w:r w:rsidRPr="0052611C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/member/registMemberPage.do</w:t>
      </w:r>
    </w:p>
    <w:p w14:paraId="02E903D5" w14:textId="77777777" w:rsidR="001A22C7" w:rsidRDefault="001A22C7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08935" w14:textId="77777777" w:rsidR="00901DCD" w:rsidRDefault="00901DCD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5C741D" w14:textId="77777777" w:rsidR="00901DCD" w:rsidRDefault="00901DCD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77A443" w14:textId="77777777" w:rsidR="00901DCD" w:rsidRDefault="00901DCD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4DFFB3" w14:textId="77777777" w:rsidR="00901DCD" w:rsidRDefault="00901DCD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64CBC9" w14:textId="6A1A02C4" w:rsidR="001A22C7" w:rsidRDefault="001A22C7" w:rsidP="001A22C7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4-5-2-2. 회원</w:t>
      </w:r>
    </w:p>
    <w:p w14:paraId="6B139DB2" w14:textId="36D98781" w:rsidR="00901DCD" w:rsidRDefault="001A22C7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BC9BF56" wp14:editId="46D27CF4">
            <wp:extent cx="6636385" cy="235585"/>
            <wp:effectExtent l="0" t="0" r="0" b="0"/>
            <wp:docPr id="1053665555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23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1C20" w14:textId="77777777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QUIZBANK : /home.do</w:t>
      </w:r>
    </w:p>
    <w:p w14:paraId="1295C57B" w14:textId="77777777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홈 : /home.do</w:t>
      </w:r>
    </w:p>
    <w:p w14:paraId="16C5A899" w14:textId="77777777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종류별 문제보기(드롭다운 형식) : </w:t>
      </w:r>
      <w:r w:rsidRPr="0052611C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/quiz/quizListPage.do</w:t>
      </w:r>
    </w:p>
    <w:p w14:paraId="1F61BD38" w14:textId="12224D1B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시험 보기 : </w:t>
      </w:r>
      <w:r w:rsidRPr="00901DCD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/test/startTest.do</w:t>
      </w:r>
    </w:p>
    <w:p w14:paraId="19B5C85E" w14:textId="7D7D0C1E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마이페이지 : </w:t>
      </w:r>
      <w:r w:rsidRPr="00901DCD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/member/myPage.do</w:t>
      </w:r>
    </w:p>
    <w:p w14:paraId="485730BC" w14:textId="352D8263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로그아웃 : </w:t>
      </w:r>
      <w:r w:rsidRPr="00901DCD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/member/logout.do</w:t>
      </w:r>
    </w:p>
    <w:p w14:paraId="27BC6EEB" w14:textId="77777777" w:rsidR="00901DCD" w:rsidRDefault="00901DCD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CC9038" w14:textId="0ABBE4B0" w:rsidR="00901DCD" w:rsidRDefault="00901DCD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4-5-3. 푸터</w:t>
      </w:r>
    </w:p>
    <w:p w14:paraId="65DAE538" w14:textId="0A73F59E" w:rsidR="00901DCD" w:rsidRDefault="00901DCD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0BE4D9" wp14:editId="49E9A60B">
            <wp:extent cx="6636385" cy="526415"/>
            <wp:effectExtent l="0" t="0" r="0" b="6985"/>
            <wp:docPr id="1462598871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B493D" w14:textId="509A5990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간단하게 저작권 표시</w:t>
      </w:r>
    </w:p>
    <w:p w14:paraId="6D2AD390" w14:textId="77777777" w:rsidR="00901DCD" w:rsidRDefault="00901DCD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6E66F6" w14:textId="2AD5926A" w:rsidR="00901DCD" w:rsidRDefault="00901DCD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4-5-4. 문제리스트 페이지</w:t>
      </w:r>
      <w:r w:rsidR="001675E9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(수정 3차 발표 ~ 01/05)</w:t>
      </w:r>
    </w:p>
    <w:p w14:paraId="07D0F381" w14:textId="356AD416" w:rsidR="00901DCD" w:rsidRDefault="00FC4B14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C01CD0B" wp14:editId="3CF8F20E">
            <wp:extent cx="6644640" cy="3573780"/>
            <wp:effectExtent l="0" t="0" r="3810" b="7620"/>
            <wp:docPr id="17585455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6386" w14:textId="669EBB30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칸 형식으로 한 줄에 4개씩 문제 배치</w:t>
      </w:r>
    </w:p>
    <w:p w14:paraId="4A9791A5" w14:textId="77777777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조회수, 정답률, 자세히 보기, 답글 확인</w:t>
      </w:r>
    </w:p>
    <w:p w14:paraId="4B30F66D" w14:textId="51A0CF78" w:rsidR="00FC4B14" w:rsidRPr="00FC4B14" w:rsidRDefault="00FC4B14" w:rsidP="00FC4B14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정렬 기준 (최신순, 조회수순, 정답률 낮은순:기본 최신순) 추가</w:t>
      </w:r>
    </w:p>
    <w:p w14:paraId="303E3B03" w14:textId="77777777" w:rsidR="00901DCD" w:rsidRPr="00FC4B14" w:rsidRDefault="00901DCD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D5555A" w14:textId="77777777" w:rsidR="00901DCD" w:rsidRDefault="00901DCD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630572" w14:textId="27DA5C9E" w:rsidR="00901DCD" w:rsidRDefault="00901DCD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2F7649" wp14:editId="6540EFEB">
            <wp:extent cx="6643370" cy="1821815"/>
            <wp:effectExtent l="0" t="0" r="5080" b="6985"/>
            <wp:docPr id="1983818274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7F6FA82" w14:textId="5039243A" w:rsidR="00901DCD" w:rsidRDefault="00901DCD" w:rsidP="00901DCD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페이징 기법 적용</w:t>
      </w:r>
    </w:p>
    <w:p w14:paraId="2FBBE21E" w14:textId="77777777" w:rsidR="00901DCD" w:rsidRDefault="00901DCD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AACE87" w14:textId="2E0713E9" w:rsidR="00B82019" w:rsidRDefault="00B82019" w:rsidP="00901DCD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4-5-5. 문제 상세 페이지</w:t>
      </w:r>
    </w:p>
    <w:p w14:paraId="1AA836EC" w14:textId="3ED24EDB" w:rsidR="00B82019" w:rsidRDefault="00B82019" w:rsidP="00B82019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AA7A4F" wp14:editId="041C329A">
            <wp:extent cx="6636385" cy="3553460"/>
            <wp:effectExtent l="0" t="0" r="0" b="8890"/>
            <wp:docPr id="1838104148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B2D1" w14:textId="19EDC370" w:rsidR="00B82019" w:rsidRDefault="00B82019" w:rsidP="00B82019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문제 풀었는지 확인, 풀었다면 횟수, 정답 여부</w:t>
      </w:r>
    </w:p>
    <w:p w14:paraId="37911B86" w14:textId="28962BE1" w:rsidR="00B82019" w:rsidRDefault="00B82019" w:rsidP="00B82019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문제 이미지, 문제 질문, 정답, 해설 형식</w:t>
      </w:r>
    </w:p>
    <w:p w14:paraId="3490D712" w14:textId="2610F494" w:rsidR="00B82019" w:rsidRDefault="00B82019" w:rsidP="00B82019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시험 리스트에 담기 버튼</w:t>
      </w:r>
    </w:p>
    <w:p w14:paraId="19C0747F" w14:textId="77777777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B909C3" w14:textId="77777777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BC13F2" w14:textId="2C55FD90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92013F6" wp14:editId="3A752240">
            <wp:extent cx="6636385" cy="3533140"/>
            <wp:effectExtent l="0" t="0" r="0" b="0"/>
            <wp:docPr id="1056931675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0FE8" w14:textId="29118B5B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댓글 작성 폼</w:t>
      </w:r>
    </w:p>
    <w:p w14:paraId="491CFDEB" w14:textId="607DAAFD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원댓글, 대댓글 (AJAX 처리)</w:t>
      </w:r>
    </w:p>
    <w:p w14:paraId="64B328AE" w14:textId="77777777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BE37F1" w14:textId="74EB1C36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4-5-6. 문제 추가 페이지</w:t>
      </w:r>
    </w:p>
    <w:p w14:paraId="43F15818" w14:textId="61532255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문제 정보 작성 후 문제 등록</w:t>
      </w:r>
    </w:p>
    <w:p w14:paraId="54CD0055" w14:textId="0F460B00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0E9F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4-5-6-1. 단답식</w:t>
      </w:r>
    </w:p>
    <w:p w14:paraId="7EB2A361" w14:textId="52389C5F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D4E53B2" wp14:editId="3AB671AA">
            <wp:extent cx="6629400" cy="3553460"/>
            <wp:effectExtent l="0" t="0" r="0" b="8890"/>
            <wp:docPr id="12399446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FC43B" w14:textId="3476A187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작성자, 문제 종류(과목), 제목, 타입(단답 고정), 내용, 정답, 해설, 힌트 기입</w:t>
      </w:r>
    </w:p>
    <w:p w14:paraId="4032CA8E" w14:textId="77777777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82BD3D" w14:textId="77777777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F13617" w14:textId="488AD928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4-5-6-2. 객관식</w:t>
      </w:r>
    </w:p>
    <w:p w14:paraId="65E3B74B" w14:textId="6BFBB167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4220F7" wp14:editId="656669D7">
            <wp:extent cx="6629400" cy="3546475"/>
            <wp:effectExtent l="0" t="0" r="0" b="0"/>
            <wp:docPr id="988552774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76472" w14:textId="05C0192B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보기 추가</w:t>
      </w:r>
    </w:p>
    <w:p w14:paraId="6800958C" w14:textId="77777777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3F2D92" w14:textId="2E53B147" w:rsidR="00A10E9F" w:rsidRP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0E9F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4-5-7. 로그인 페이지</w:t>
      </w:r>
    </w:p>
    <w:p w14:paraId="1528A615" w14:textId="537824A2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57C75B5" wp14:editId="0D0194C7">
            <wp:extent cx="6636385" cy="3138170"/>
            <wp:effectExtent l="0" t="0" r="0" b="5080"/>
            <wp:docPr id="223620828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B89AF" w14:textId="3334D7D1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아이디/비밀번호 입력 폼</w:t>
      </w:r>
    </w:p>
    <w:p w14:paraId="283745BB" w14:textId="1A40A611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로그인 버튼</w:t>
      </w:r>
    </w:p>
    <w:p w14:paraId="66B8960D" w14:textId="1EB0495F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카카오 로그인 버튼</w:t>
      </w:r>
    </w:p>
    <w:p w14:paraId="2BE01BC3" w14:textId="77777777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98D494" w14:textId="77777777" w:rsidR="00A10E9F" w:rsidRDefault="00A10E9F" w:rsidP="00A10E9F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F9C484" w14:textId="153F6640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0E9F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4-5-8. 회원가입 페이지</w:t>
      </w:r>
    </w:p>
    <w:p w14:paraId="5E5AA100" w14:textId="00EAF451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A01844" wp14:editId="54080584">
            <wp:extent cx="6636385" cy="3574415"/>
            <wp:effectExtent l="0" t="0" r="0" b="6985"/>
            <wp:docPr id="428213794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EB16" w14:textId="76340719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이메일, 비밀번호, 성명, 닉네임, 휴대폰 번호 입력</w:t>
      </w:r>
    </w:p>
    <w:p w14:paraId="5BF9365F" w14:textId="6775CD50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회원가입 버튼</w:t>
      </w:r>
    </w:p>
    <w:p w14:paraId="49FE2085" w14:textId="77777777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7B2285" w14:textId="7E89B1DD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4-5-9. 시험 시작 안내 페이지</w:t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F28040" wp14:editId="158053B6">
            <wp:extent cx="6636385" cy="3567430"/>
            <wp:effectExtent l="0" t="0" r="0" b="0"/>
            <wp:docPr id="22050610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87FD0" w14:textId="78D49575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시험 시작 안내 문구</w:t>
      </w:r>
    </w:p>
    <w:p w14:paraId="7A0B8E7B" w14:textId="6110AD0F" w:rsidR="00A10E9F" w:rsidRDefault="00A10E9F" w:rsidP="00A10E9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과목 선택, 시험 시작, 나가기 버튼</w:t>
      </w:r>
    </w:p>
    <w:p w14:paraId="463A7122" w14:textId="222972A1" w:rsidR="00A10E9F" w:rsidRDefault="00A10E9F" w:rsidP="00A10E9F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4-5-10. 시험 페이지</w:t>
      </w:r>
    </w:p>
    <w:p w14:paraId="7DF66370" w14:textId="7051C069" w:rsidR="007F314E" w:rsidRDefault="007F314E" w:rsidP="007F314E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BA2E60" wp14:editId="2C8F8F9F">
            <wp:extent cx="6636385" cy="3533140"/>
            <wp:effectExtent l="0" t="0" r="0" b="0"/>
            <wp:docPr id="1003934429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E2FF2" w14:textId="242F5E48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1번 ~ 20번 문제 출력</w:t>
      </w:r>
    </w:p>
    <w:p w14:paraId="5F5E6A0E" w14:textId="3BD2EB3B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객관식 문제 보기 랜덤</w:t>
      </w:r>
    </w:p>
    <w:p w14:paraId="781F127A" w14:textId="57F14A38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사이드바 타이머(10분)</w:t>
      </w:r>
    </w:p>
    <w:p w14:paraId="7FA6E824" w14:textId="64BEF87C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제출하기 버튼</w:t>
      </w:r>
    </w:p>
    <w:p w14:paraId="423AFE81" w14:textId="77777777" w:rsidR="007F314E" w:rsidRDefault="007F314E" w:rsidP="007F314E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F4610A" w14:textId="1C76401E" w:rsidR="007F314E" w:rsidRDefault="007F314E" w:rsidP="007F314E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4-5-11. 시험 제출 페이지</w:t>
      </w:r>
    </w:p>
    <w:p w14:paraId="7A95E1ED" w14:textId="0B47B3EC" w:rsidR="007F314E" w:rsidRDefault="007F314E" w:rsidP="007F314E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CE101E" wp14:editId="7557D31C">
            <wp:extent cx="6636385" cy="3290570"/>
            <wp:effectExtent l="0" t="0" r="0" b="5080"/>
            <wp:docPr id="334699490" name="그림 4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99490" name="그림 44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793C" w14:textId="77777777" w:rsidR="007F314E" w:rsidRDefault="007F314E">
      <w:pPr>
        <w:spacing w:before="0" w:after="0"/>
        <w:ind w:left="0" w:right="0"/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79053FF" w14:textId="6F8B609E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점수, 과목별 맞은 개수, 과목 점수</w:t>
      </w:r>
    </w:p>
    <w:p w14:paraId="01C11226" w14:textId="3C5C010B" w:rsidR="007F314E" w:rsidRDefault="007F314E" w:rsidP="007F314E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A0D485" wp14:editId="684E0508">
            <wp:extent cx="6629400" cy="2784475"/>
            <wp:effectExtent l="0" t="0" r="0" b="0"/>
            <wp:docPr id="1531963177" name="그림 45" descr="텍스트, 스크린샷, 운영 체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63177" name="그림 45" descr="텍스트, 스크린샷, 운영 체제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00FF" w14:textId="2E61088A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틀린 문제 확인, 상세페이지 바로가기</w:t>
      </w:r>
    </w:p>
    <w:p w14:paraId="74790106" w14:textId="51F7A55C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마치기, 다시하기 버튼</w:t>
      </w:r>
    </w:p>
    <w:p w14:paraId="321DECB0" w14:textId="77777777" w:rsidR="007F314E" w:rsidRDefault="007F314E" w:rsidP="007F314E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D1C50A" w14:textId="16C63285" w:rsidR="007F314E" w:rsidRDefault="007F314E" w:rsidP="007F314E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4-5-12. 지도 이벤트 페이지</w:t>
      </w:r>
    </w:p>
    <w:p w14:paraId="36C8EF5A" w14:textId="407BB5FD" w:rsidR="007F314E" w:rsidRDefault="007F314E" w:rsidP="007F314E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659031" wp14:editId="36CFAB31">
            <wp:extent cx="6636385" cy="3574415"/>
            <wp:effectExtent l="0" t="0" r="0" b="6985"/>
            <wp:docPr id="645248594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F952" w14:textId="22F2E2CC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이벤트 문구, 이벤트 내용, 힌트</w:t>
      </w:r>
    </w:p>
    <w:p w14:paraId="03868460" w14:textId="05B201AD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지도 (카카오 지도)</w:t>
      </w:r>
    </w:p>
    <w:p w14:paraId="57557FD5" w14:textId="3E641DD7" w:rsidR="007F314E" w:rsidRDefault="007F314E" w:rsidP="007F314E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장소 검색 바</w:t>
      </w:r>
    </w:p>
    <w:p w14:paraId="3A4389E2" w14:textId="77777777" w:rsidR="002E0BE6" w:rsidRDefault="002E0BE6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95CEAE" w14:textId="77777777" w:rsidR="002E0BE6" w:rsidRDefault="002E0BE6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84E539" w14:textId="030ADC2D" w:rsidR="00AC31AB" w:rsidRDefault="00AC31AB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4-5-13. 관리자 페이지</w:t>
      </w:r>
      <w:r w:rsidR="00E21E1C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(3차 발표 ~ 01/05 : 추가)</w:t>
      </w:r>
    </w:p>
    <w:p w14:paraId="3AC07CA2" w14:textId="5EAB1659" w:rsidR="00CC6B84" w:rsidRDefault="00CC6B84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BC89A0" wp14:editId="0C9C2E5B">
            <wp:extent cx="6644640" cy="2255520"/>
            <wp:effectExtent l="0" t="0" r="3810" b="0"/>
            <wp:docPr id="1488996246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F893" w14:textId="2D85158E" w:rsidR="00CC6B84" w:rsidRDefault="00CC6B84" w:rsidP="00CC6B84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모든 관리자 페이지에는 </w:t>
      </w:r>
      <w:r w:rsidR="00430034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일반 사용자는 </w:t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조작된 url</w:t>
      </w:r>
      <w:r w:rsidR="00A952B4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접근 </w:t>
      </w:r>
      <w:r w:rsidR="00430034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불가,</w:t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관리자만 접근 가능</w:t>
      </w:r>
    </w:p>
    <w:p w14:paraId="42316DD9" w14:textId="77777777" w:rsidR="00CC6B84" w:rsidRDefault="00CC6B84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739E09" w14:textId="4CB3C325" w:rsidR="0066181C" w:rsidRDefault="0066181C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4-5-13-1. 관리자 메인 페이지</w:t>
      </w:r>
    </w:p>
    <w:p w14:paraId="2CC69FC7" w14:textId="6247B5C8" w:rsidR="00AC31AB" w:rsidRPr="00684CCB" w:rsidRDefault="00684CCB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788069" wp14:editId="239D3D5C">
            <wp:extent cx="6629400" cy="3550920"/>
            <wp:effectExtent l="0" t="0" r="0" b="0"/>
            <wp:docPr id="1674911885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9171" w14:textId="3A87BC67" w:rsidR="00684CCB" w:rsidRDefault="00684CCB" w:rsidP="00AF22A8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전체적인 통계 식별 가능 및 각 관리 페이지로 이동 가능</w:t>
      </w:r>
    </w:p>
    <w:p w14:paraId="514CEC35" w14:textId="77777777" w:rsidR="00CC6B84" w:rsidRDefault="00CC6B84" w:rsidP="00CC6B84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E30112" w14:textId="77777777" w:rsidR="00AF22A8" w:rsidRDefault="00AF22A8" w:rsidP="00AF22A8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09F362" w14:textId="3A5CA384" w:rsidR="00AF22A8" w:rsidRDefault="00AF22A8" w:rsidP="00AF22A8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4-5-13-</w:t>
      </w:r>
      <w:r w:rsidR="004A2591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관리자 헤더</w:t>
      </w:r>
    </w:p>
    <w:p w14:paraId="401C33CA" w14:textId="11B7CCF3" w:rsidR="00AF22A8" w:rsidRPr="00AF22A8" w:rsidRDefault="00AF22A8" w:rsidP="00AF22A8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29C8DC" wp14:editId="7DC5360F">
            <wp:extent cx="6629400" cy="220980"/>
            <wp:effectExtent l="0" t="0" r="0" b="7620"/>
            <wp:docPr id="1999218281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A4D47" w14:textId="65B91B55" w:rsidR="00684CCB" w:rsidRDefault="00AF22A8" w:rsidP="00AF22A8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관리자 홈, 회원 관리, 문제 종류 관리, 문제 관리, 로그아웃 이동</w:t>
      </w:r>
    </w:p>
    <w:p w14:paraId="148DFA8C" w14:textId="77777777" w:rsidR="00AF22A8" w:rsidRDefault="00AF22A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835F80" w14:textId="23632562" w:rsidR="00A223FC" w:rsidRDefault="00A16E4D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4-5-13-</w:t>
      </w:r>
      <w:r w:rsidR="004A2591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회원 관리 페이지</w:t>
      </w:r>
      <w:r w:rsidR="00A223FC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—</w:t>
      </w:r>
    </w:p>
    <w:p w14:paraId="52FE22C7" w14:textId="73F9A031" w:rsidR="00A16E4D" w:rsidRDefault="00A16E4D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D76F51" wp14:editId="471454B0">
            <wp:extent cx="6629400" cy="3482340"/>
            <wp:effectExtent l="0" t="0" r="0" b="3810"/>
            <wp:docPr id="113407468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C515" w14:textId="7911BCB2" w:rsidR="00A16E4D" w:rsidRDefault="00A223FC" w:rsidP="00A223FC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이메일, 이름, 닉네임, 휴대폰 번호, 보유 크레딧, 등록일, 제재 기간, 제재, 삭제 버튼</w:t>
      </w:r>
      <w:r w:rsidR="00171720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확인</w:t>
      </w:r>
    </w:p>
    <w:p w14:paraId="676F1698" w14:textId="3CB6307D" w:rsidR="00A223FC" w:rsidRDefault="00A223FC" w:rsidP="00A223FC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만약 제재 기간 이후에 관리자가 회원 관리 페이지 방문 시 제재 해제 알림 후 제재 해제 (관리자가 꼭 방문해야 해제되는 단점)</w:t>
      </w:r>
    </w:p>
    <w:p w14:paraId="451E40C2" w14:textId="24611A17" w:rsidR="00373672" w:rsidRDefault="00373672" w:rsidP="00A223FC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페이징 기법 (한 페이지당 20명 조회)</w:t>
      </w:r>
    </w:p>
    <w:p w14:paraId="5502BCA8" w14:textId="77777777" w:rsidR="00957703" w:rsidRDefault="00957703" w:rsidP="00957703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E27D0B" w14:textId="1EB4E8B6" w:rsidR="00957703" w:rsidRDefault="00957703" w:rsidP="00957703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4-5-13-</w:t>
      </w:r>
      <w:r w:rsidR="004A2591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문제 종류 관리 페이지</w:t>
      </w:r>
    </w:p>
    <w:p w14:paraId="05D4618E" w14:textId="0F1E59A2" w:rsidR="00957703" w:rsidRDefault="00957703" w:rsidP="00957703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2E3ACA3" wp14:editId="6237BB6E">
            <wp:extent cx="6637020" cy="3581400"/>
            <wp:effectExtent l="0" t="0" r="0" b="0"/>
            <wp:docPr id="477188606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5A5E9" w14:textId="21AF73E4" w:rsidR="00A223FC" w:rsidRDefault="00171720" w:rsidP="00171720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과목 번호, 종류명, 등록일, 삭제 버튼 확인</w:t>
      </w:r>
    </w:p>
    <w:p w14:paraId="114666D1" w14:textId="4496C786" w:rsidR="00171720" w:rsidRDefault="00521DF7" w:rsidP="00171720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종류 등록 버튼(</w:t>
      </w:r>
      <w:r w:rsidRPr="00521DF7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/admin/registerSubjectPage</w:t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.do)</w:t>
      </w:r>
    </w:p>
    <w:p w14:paraId="2BC01C6A" w14:textId="77777777" w:rsidR="00171720" w:rsidRDefault="00171720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612557" w14:textId="7C1E2D43" w:rsidR="004A2591" w:rsidRDefault="004A2591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4-5-13-5. 문제 종류 추가 페이지</w:t>
      </w:r>
    </w:p>
    <w:p w14:paraId="726D5D85" w14:textId="7AF9DD5D" w:rsidR="004A2591" w:rsidRDefault="00E942B4" w:rsidP="00E942B4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B4D7B5" wp14:editId="1446CB81">
            <wp:extent cx="6637020" cy="2804160"/>
            <wp:effectExtent l="0" t="0" r="0" b="0"/>
            <wp:docPr id="120741216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DA8E3" w14:textId="21B0C002" w:rsidR="00E942B4" w:rsidRPr="00E942B4" w:rsidRDefault="00E942B4" w:rsidP="00E942B4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종류 이름, 페이지 이름을 입력 후 등록</w:t>
      </w:r>
      <w:r w:rsidR="00FC32B5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C32B5" w:rsidRPr="00FC32B5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FC32B5" w:rsidRPr="00FC32B5"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/QuizBank/admin/registerSubject.do</w:t>
      </w:r>
      <w:r w:rsidRPr="00FC32B5"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5EF37FC" w14:textId="77777777" w:rsidR="00E942B4" w:rsidRDefault="00E942B4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FDE622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E16C34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215BED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AFC2B7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148DF1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2A70C2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1CE026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FC4C26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52EFA1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48D4C6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2FF1B4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27D2CA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E9C9EA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B82455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78B24E" w14:textId="60EC9B22" w:rsidR="00A47D7A" w:rsidRDefault="00A47D7A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4-5-13-6. 문제 관리 페이지</w:t>
      </w:r>
    </w:p>
    <w:p w14:paraId="34F602B1" w14:textId="57258C76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4D55146" wp14:editId="69A7E3B4">
            <wp:extent cx="6637020" cy="3550920"/>
            <wp:effectExtent l="0" t="0" r="0" b="0"/>
            <wp:docPr id="149548636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7E2B0C" wp14:editId="73EC9BE5">
            <wp:extent cx="6637020" cy="3558540"/>
            <wp:effectExtent l="0" t="0" r="0" b="3810"/>
            <wp:docPr id="49662744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A2CB5" w14:textId="255B5EA7" w:rsidR="00A47D7A" w:rsidRDefault="007A2618" w:rsidP="007A2618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작성자 아이디, 닉네임, 글 번호, 부모 글 번호, 그룹 번호, 계층, 과목명, 문제 제목, 문제 유형, 등록일, 조회(상세 페이지) 버튼, 삭제 버튼 확인</w:t>
      </w:r>
    </w:p>
    <w:p w14:paraId="7F09A024" w14:textId="0191FAC5" w:rsidR="007A2618" w:rsidRDefault="007A2618" w:rsidP="007A2618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페이징 기법 (한 페이지당 20문제 확인)</w:t>
      </w:r>
    </w:p>
    <w:p w14:paraId="3619FAF3" w14:textId="77777777" w:rsidR="007A2618" w:rsidRDefault="007A2618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6DA242" w14:textId="77777777" w:rsidR="003F06CB" w:rsidRDefault="003F06CB" w:rsidP="002E0BE6">
      <w:pPr>
        <w:pStyle w:val="a6"/>
        <w:rPr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F85DEB" w14:textId="77777777" w:rsidR="00085D72" w:rsidRDefault="00085D72" w:rsidP="002E0BE6">
      <w:pPr>
        <w:pStyle w:val="a6"/>
        <w:rPr>
          <w:rFonts w:hint="eastAsia"/>
          <w:b w:val="0"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524598" w14:textId="66A1CC29" w:rsidR="002E0BE6" w:rsidRDefault="003D7B5F" w:rsidP="00CC6C54">
      <w:pPr>
        <w:pStyle w:val="a6"/>
        <w:numPr>
          <w:ilvl w:val="0"/>
          <w:numId w:val="1"/>
        </w:numPr>
        <w:rPr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구현 </w:t>
      </w:r>
      <w:r w:rsidR="00CC6C54">
        <w:rPr>
          <w:rFonts w:hint="eastAsia"/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사항</w:t>
      </w:r>
      <w:r w:rsidR="00F26F36">
        <w:rPr>
          <w:rFonts w:hint="eastAsia"/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>
        <w:rPr>
          <w:rFonts w:hint="eastAsia"/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3차 발표 ~ 25/01/05</w:t>
      </w:r>
      <w:r w:rsidR="00F26F36">
        <w:rPr>
          <w:rFonts w:hint="eastAsia"/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EA0FB31" w14:textId="6D1D31E8" w:rsidR="00CC6C54" w:rsidRPr="00C54EDF" w:rsidRDefault="00C54EDF" w:rsidP="00C54ED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EDF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문제 리스트 조회 시 최신순, 조회수순, 정답률 낮은순 필터링 추가</w:t>
      </w:r>
    </w:p>
    <w:p w14:paraId="5A7EF5A8" w14:textId="14489C48" w:rsidR="00C54EDF" w:rsidRPr="00C54EDF" w:rsidRDefault="00C54EDF" w:rsidP="00C54EDF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EDF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관리자 페이지 제작</w:t>
      </w:r>
    </w:p>
    <w:p w14:paraId="57906A17" w14:textId="77777777" w:rsidR="00591015" w:rsidRDefault="00591015" w:rsidP="00591015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4C5D0C" w14:textId="3B457E87" w:rsidR="00E40811" w:rsidRDefault="00E40811" w:rsidP="00B10A48">
      <w:pPr>
        <w:pStyle w:val="a6"/>
        <w:numPr>
          <w:ilvl w:val="0"/>
          <w:numId w:val="1"/>
        </w:numPr>
        <w:rPr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0811">
        <w:rPr>
          <w:rFonts w:hint="eastAsia"/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느낀점</w:t>
      </w:r>
      <w:r w:rsidR="00411915">
        <w:rPr>
          <w:rFonts w:hint="eastAsia"/>
          <w:b w:val="0"/>
          <w:noProof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9E334B6" w14:textId="51FF49EF" w:rsidR="00411915" w:rsidRPr="00411915" w:rsidRDefault="00411915" w:rsidP="00411915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1915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6-1. (</w:t>
      </w:r>
      <w:r w:rsidR="00AD6B19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411915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차 발표 ~</w:t>
      </w:r>
      <w:r w:rsidR="00AD6B19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3차 발표</w:t>
      </w:r>
      <w:r w:rsidRPr="00411915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9603E64" w14:textId="5C566CE2" w:rsidR="00E40811" w:rsidRDefault="00E40811" w:rsidP="00E40811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DispatcherServlet, HandlerMapping 의 구조를 세부적으로 공부해야 겠다는 생각이 듦</w:t>
      </w:r>
    </w:p>
    <w:p w14:paraId="4ED59499" w14:textId="5EC4935D" w:rsidR="00E40811" w:rsidRDefault="00E40811" w:rsidP="00E40811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프로젝트 시작 단계에서 초석을 잘 잡아야 겠다는 생각이 듦</w:t>
      </w:r>
    </w:p>
    <w:p w14:paraId="26D0168E" w14:textId="113D220F" w:rsidR="00E40811" w:rsidRDefault="00E40811" w:rsidP="00E40811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기능을 먼저 정의해놓고 테이블을 만들어야 겠다는 생각이 듦</w:t>
      </w:r>
    </w:p>
    <w:p w14:paraId="30565543" w14:textId="28065730" w:rsidR="00E40811" w:rsidRDefault="00E40811" w:rsidP="00E40811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자바스크립트 공부를 더 해야겠다는 생각이 듦 + AJAX</w:t>
      </w:r>
    </w:p>
    <w:p w14:paraId="33B97877" w14:textId="4AF5323F" w:rsidR="00E40811" w:rsidRDefault="00E40811" w:rsidP="00E40811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어떻게 하면 좀 더 페이지 로딩 시간을 줄일까 생각이 듦</w:t>
      </w:r>
    </w:p>
    <w:p w14:paraId="2B90505C" w14:textId="31921CD6" w:rsidR="00E40811" w:rsidRDefault="00E40811" w:rsidP="00E40811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설계서를 더 잘 작성하는 법을 배워야 겠다는 생각이 듦</w:t>
      </w:r>
    </w:p>
    <w:p w14:paraId="27CDFA35" w14:textId="77777777" w:rsidR="00AD6B19" w:rsidRDefault="00AD6B19" w:rsidP="00AD6B19">
      <w:pPr>
        <w:pStyle w:val="a6"/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933B5A" w14:textId="7770304F" w:rsidR="00AD6B19" w:rsidRDefault="00AD6B19" w:rsidP="00AD6B19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6B19">
        <w:rPr>
          <w:rFonts w:hint="eastAsia"/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6-2. (3차 발표 ~ 25/01/05)</w:t>
      </w:r>
    </w:p>
    <w:p w14:paraId="7CAB135F" w14:textId="3E9F058D" w:rsidR="00AD6B19" w:rsidRPr="00AD6B19" w:rsidRDefault="00AD6B19" w:rsidP="00AD6B19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6B19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프로젝트 구현 기간 동안 공백기를 가지면 안되겠다는 생각이 듦</w:t>
      </w:r>
    </w:p>
    <w:p w14:paraId="4F0A09EA" w14:textId="620176AC" w:rsidR="00AD6B19" w:rsidRPr="00AD6B19" w:rsidRDefault="00AD6B19" w:rsidP="00AD6B19">
      <w:pPr>
        <w:pStyle w:val="a6"/>
        <w:numPr>
          <w:ilvl w:val="0"/>
          <w:numId w:val="9"/>
        </w:numPr>
        <w:rPr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6B19">
        <w:rPr>
          <w:rFonts w:hint="eastAsia"/>
          <w:b w:val="0"/>
          <w:noProof/>
          <w:color w:val="000000" w:themeColor="text1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관리자 페이지를 초기에 만드는 것이 좋겠다는 생각이 듦</w:t>
      </w:r>
    </w:p>
    <w:p w14:paraId="4513C89A" w14:textId="77777777" w:rsidR="00AD6B19" w:rsidRPr="00AD6B19" w:rsidRDefault="00AD6B19" w:rsidP="00AD6B19">
      <w:pPr>
        <w:pStyle w:val="a6"/>
        <w:rPr>
          <w:b w:val="0"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AD6B19" w:rsidRPr="00AD6B19" w:rsidSect="00801554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6ECA70" w14:textId="77777777" w:rsidR="00B9310F" w:rsidRDefault="00B9310F" w:rsidP="00A66B18">
      <w:pPr>
        <w:spacing w:before="0" w:after="0"/>
      </w:pPr>
      <w:r>
        <w:separator/>
      </w:r>
    </w:p>
  </w:endnote>
  <w:endnote w:type="continuationSeparator" w:id="0">
    <w:p w14:paraId="623A9EC6" w14:textId="77777777" w:rsidR="00B9310F" w:rsidRDefault="00B9310F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Book">
    <w:altName w:val="Calibr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F8861F" w14:textId="77777777" w:rsidR="00B9310F" w:rsidRDefault="00B9310F" w:rsidP="00A66B18">
      <w:pPr>
        <w:spacing w:before="0" w:after="0"/>
      </w:pPr>
      <w:r>
        <w:separator/>
      </w:r>
    </w:p>
  </w:footnote>
  <w:footnote w:type="continuationSeparator" w:id="0">
    <w:p w14:paraId="6F0FE7B5" w14:textId="77777777" w:rsidR="00B9310F" w:rsidRDefault="00B9310F" w:rsidP="00A66B18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70FCF"/>
    <w:multiLevelType w:val="multilevel"/>
    <w:tmpl w:val="6E902D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AC7C6A"/>
    <w:multiLevelType w:val="hybridMultilevel"/>
    <w:tmpl w:val="B71C2DC6"/>
    <w:lvl w:ilvl="0" w:tplc="0CC07598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" w15:restartNumberingAfterBreak="0">
    <w:nsid w:val="192E3990"/>
    <w:multiLevelType w:val="hybridMultilevel"/>
    <w:tmpl w:val="B2BC87EC"/>
    <w:lvl w:ilvl="0" w:tplc="C2FE38B4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3" w15:restartNumberingAfterBreak="0">
    <w:nsid w:val="36757701"/>
    <w:multiLevelType w:val="multilevel"/>
    <w:tmpl w:val="681EE1E8"/>
    <w:lvl w:ilvl="0">
      <w:start w:val="1"/>
      <w:numFmt w:val="decimal"/>
      <w:lvlText w:val="%1-"/>
      <w:lvlJc w:val="left"/>
      <w:pPr>
        <w:ind w:left="600" w:hanging="60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2520" w:hanging="108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3600" w:hanging="144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4320" w:hanging="144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5400" w:hanging="180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6480" w:hanging="216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7560" w:hanging="252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8640" w:hanging="2880"/>
      </w:pPr>
      <w:rPr>
        <w:rFonts w:hint="eastAsia"/>
      </w:rPr>
    </w:lvl>
  </w:abstractNum>
  <w:abstractNum w:abstractNumId="4" w15:restartNumberingAfterBreak="0">
    <w:nsid w:val="487B6A7C"/>
    <w:multiLevelType w:val="hybridMultilevel"/>
    <w:tmpl w:val="0AC44FD0"/>
    <w:lvl w:ilvl="0" w:tplc="9C7491BA">
      <w:start w:val="1"/>
      <w:numFmt w:val="decimal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5" w15:restartNumberingAfterBreak="0">
    <w:nsid w:val="4D836143"/>
    <w:multiLevelType w:val="hybridMultilevel"/>
    <w:tmpl w:val="E0C8155A"/>
    <w:lvl w:ilvl="0" w:tplc="CDE6A03E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6" w15:restartNumberingAfterBreak="0">
    <w:nsid w:val="5EAD6431"/>
    <w:multiLevelType w:val="hybridMultilevel"/>
    <w:tmpl w:val="EA30F8C6"/>
    <w:lvl w:ilvl="0" w:tplc="9C2823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7" w15:restartNumberingAfterBreak="0">
    <w:nsid w:val="64FA0BBC"/>
    <w:multiLevelType w:val="multilevel"/>
    <w:tmpl w:val="AB2088B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0E14810"/>
    <w:multiLevelType w:val="multilevel"/>
    <w:tmpl w:val="86E0D4B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AD16480"/>
    <w:multiLevelType w:val="hybridMultilevel"/>
    <w:tmpl w:val="038A1670"/>
    <w:lvl w:ilvl="0" w:tplc="FD5C6834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num w:numId="1" w16cid:durableId="881207096">
    <w:abstractNumId w:val="4"/>
  </w:num>
  <w:num w:numId="2" w16cid:durableId="554775675">
    <w:abstractNumId w:val="1"/>
  </w:num>
  <w:num w:numId="3" w16cid:durableId="1930776326">
    <w:abstractNumId w:val="0"/>
  </w:num>
  <w:num w:numId="4" w16cid:durableId="13920035">
    <w:abstractNumId w:val="8"/>
  </w:num>
  <w:num w:numId="5" w16cid:durableId="1470246572">
    <w:abstractNumId w:val="7"/>
  </w:num>
  <w:num w:numId="6" w16cid:durableId="1826505517">
    <w:abstractNumId w:val="6"/>
  </w:num>
  <w:num w:numId="7" w16cid:durableId="632053392">
    <w:abstractNumId w:val="9"/>
  </w:num>
  <w:num w:numId="8" w16cid:durableId="1237399344">
    <w:abstractNumId w:val="5"/>
  </w:num>
  <w:num w:numId="9" w16cid:durableId="620570305">
    <w:abstractNumId w:val="2"/>
  </w:num>
  <w:num w:numId="10" w16cid:durableId="1407300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1A9"/>
    <w:rsid w:val="00030C2F"/>
    <w:rsid w:val="00034204"/>
    <w:rsid w:val="00074B19"/>
    <w:rsid w:val="00083BAA"/>
    <w:rsid w:val="00085D72"/>
    <w:rsid w:val="0008684C"/>
    <w:rsid w:val="000B45FB"/>
    <w:rsid w:val="0010329E"/>
    <w:rsid w:val="0010680C"/>
    <w:rsid w:val="001342C2"/>
    <w:rsid w:val="00135ECE"/>
    <w:rsid w:val="00145465"/>
    <w:rsid w:val="00152B0B"/>
    <w:rsid w:val="001675E9"/>
    <w:rsid w:val="00171720"/>
    <w:rsid w:val="001766D6"/>
    <w:rsid w:val="00192419"/>
    <w:rsid w:val="00192C3D"/>
    <w:rsid w:val="001A22C7"/>
    <w:rsid w:val="001B757D"/>
    <w:rsid w:val="001C270D"/>
    <w:rsid w:val="001E2320"/>
    <w:rsid w:val="001E419F"/>
    <w:rsid w:val="001F7982"/>
    <w:rsid w:val="00214E28"/>
    <w:rsid w:val="002632CE"/>
    <w:rsid w:val="002A58AF"/>
    <w:rsid w:val="002E0BE6"/>
    <w:rsid w:val="002F1EDC"/>
    <w:rsid w:val="00323409"/>
    <w:rsid w:val="00352B81"/>
    <w:rsid w:val="00353B41"/>
    <w:rsid w:val="00373672"/>
    <w:rsid w:val="00387934"/>
    <w:rsid w:val="00394757"/>
    <w:rsid w:val="003A0150"/>
    <w:rsid w:val="003D718E"/>
    <w:rsid w:val="003D7B5F"/>
    <w:rsid w:val="003E24DF"/>
    <w:rsid w:val="003F06CB"/>
    <w:rsid w:val="00411915"/>
    <w:rsid w:val="0041428F"/>
    <w:rsid w:val="00430034"/>
    <w:rsid w:val="00430505"/>
    <w:rsid w:val="0049024B"/>
    <w:rsid w:val="004A2591"/>
    <w:rsid w:val="004A2B0D"/>
    <w:rsid w:val="004F4B32"/>
    <w:rsid w:val="00521DF7"/>
    <w:rsid w:val="0052611C"/>
    <w:rsid w:val="0053498D"/>
    <w:rsid w:val="00590225"/>
    <w:rsid w:val="00591015"/>
    <w:rsid w:val="005A2860"/>
    <w:rsid w:val="005C2210"/>
    <w:rsid w:val="005C3CEF"/>
    <w:rsid w:val="005C670B"/>
    <w:rsid w:val="00615018"/>
    <w:rsid w:val="0062123A"/>
    <w:rsid w:val="00627FE3"/>
    <w:rsid w:val="00646E75"/>
    <w:rsid w:val="0066181C"/>
    <w:rsid w:val="00684CCB"/>
    <w:rsid w:val="006F6F10"/>
    <w:rsid w:val="007727DC"/>
    <w:rsid w:val="00783E79"/>
    <w:rsid w:val="007A2618"/>
    <w:rsid w:val="007B5AE8"/>
    <w:rsid w:val="007C0654"/>
    <w:rsid w:val="007F314E"/>
    <w:rsid w:val="007F5192"/>
    <w:rsid w:val="00801554"/>
    <w:rsid w:val="008224B3"/>
    <w:rsid w:val="00831721"/>
    <w:rsid w:val="00862A06"/>
    <w:rsid w:val="008D523A"/>
    <w:rsid w:val="00901DCD"/>
    <w:rsid w:val="00907396"/>
    <w:rsid w:val="00924E06"/>
    <w:rsid w:val="00955008"/>
    <w:rsid w:val="00957703"/>
    <w:rsid w:val="00966057"/>
    <w:rsid w:val="009951A9"/>
    <w:rsid w:val="00A030C1"/>
    <w:rsid w:val="00A10E9F"/>
    <w:rsid w:val="00A16E4D"/>
    <w:rsid w:val="00A223FC"/>
    <w:rsid w:val="00A22582"/>
    <w:rsid w:val="00A26FE7"/>
    <w:rsid w:val="00A47D7A"/>
    <w:rsid w:val="00A66B18"/>
    <w:rsid w:val="00A6783B"/>
    <w:rsid w:val="00A952B4"/>
    <w:rsid w:val="00A96CF8"/>
    <w:rsid w:val="00AA089B"/>
    <w:rsid w:val="00AC2863"/>
    <w:rsid w:val="00AC31AB"/>
    <w:rsid w:val="00AD6B19"/>
    <w:rsid w:val="00AE1388"/>
    <w:rsid w:val="00AF22A8"/>
    <w:rsid w:val="00AF3982"/>
    <w:rsid w:val="00B10A48"/>
    <w:rsid w:val="00B36CF4"/>
    <w:rsid w:val="00B50294"/>
    <w:rsid w:val="00B57D6E"/>
    <w:rsid w:val="00B63DB8"/>
    <w:rsid w:val="00B82019"/>
    <w:rsid w:val="00B9310F"/>
    <w:rsid w:val="00B93312"/>
    <w:rsid w:val="00BF7E41"/>
    <w:rsid w:val="00C267A4"/>
    <w:rsid w:val="00C54EDF"/>
    <w:rsid w:val="00C701F7"/>
    <w:rsid w:val="00C70786"/>
    <w:rsid w:val="00C74E6A"/>
    <w:rsid w:val="00CC34D3"/>
    <w:rsid w:val="00CC6B84"/>
    <w:rsid w:val="00CC6C54"/>
    <w:rsid w:val="00CF32E9"/>
    <w:rsid w:val="00D02DD8"/>
    <w:rsid w:val="00D10958"/>
    <w:rsid w:val="00D44372"/>
    <w:rsid w:val="00D46525"/>
    <w:rsid w:val="00D51F82"/>
    <w:rsid w:val="00D5334C"/>
    <w:rsid w:val="00D66593"/>
    <w:rsid w:val="00DE6DA2"/>
    <w:rsid w:val="00DF2D30"/>
    <w:rsid w:val="00DF3A24"/>
    <w:rsid w:val="00E21E1C"/>
    <w:rsid w:val="00E40811"/>
    <w:rsid w:val="00E4786A"/>
    <w:rsid w:val="00E55D74"/>
    <w:rsid w:val="00E6540C"/>
    <w:rsid w:val="00E81E2A"/>
    <w:rsid w:val="00E86B31"/>
    <w:rsid w:val="00E942B4"/>
    <w:rsid w:val="00EE0952"/>
    <w:rsid w:val="00F26F36"/>
    <w:rsid w:val="00FC32B5"/>
    <w:rsid w:val="00FC4B14"/>
    <w:rsid w:val="00FE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70511F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a">
    <w:name w:val="Normal"/>
    <w:qFormat/>
    <w:rsid w:val="0010329E"/>
    <w:pPr>
      <w:spacing w:before="40" w:after="360"/>
      <w:ind w:left="720" w:right="720"/>
    </w:pPr>
    <w:rPr>
      <w:rFonts w:ascii="맑은 고딕" w:eastAsia="맑은 고딕" w:hAnsi="맑은 고딕"/>
      <w:color w:val="595959" w:themeColor="text1" w:themeTint="A6"/>
      <w:kern w:val="20"/>
      <w:szCs w:val="20"/>
    </w:rPr>
  </w:style>
  <w:style w:type="paragraph" w:styleId="1">
    <w:name w:val="heading 1"/>
    <w:basedOn w:val="a"/>
    <w:next w:val="a"/>
    <w:link w:val="1Char"/>
    <w:uiPriority w:val="8"/>
    <w:unhideWhenUsed/>
    <w:qFormat/>
    <w:rsid w:val="0010329E"/>
    <w:pPr>
      <w:spacing w:before="0"/>
      <w:contextualSpacing/>
      <w:outlineLvl w:val="0"/>
    </w:pPr>
    <w:rPr>
      <w:rFonts w:cstheme="majorBidi"/>
      <w:caps/>
      <w:color w:val="112F51" w:themeColor="accent1" w:themeShade="BF"/>
    </w:rPr>
  </w:style>
  <w:style w:type="paragraph" w:styleId="2">
    <w:name w:val="heading 2"/>
    <w:basedOn w:val="a"/>
    <w:next w:val="a"/>
    <w:link w:val="2Char"/>
    <w:uiPriority w:val="9"/>
    <w:unhideWhenUsed/>
    <w:qFormat/>
    <w:rsid w:val="0010329E"/>
    <w:pPr>
      <w:keepNext/>
      <w:keepLines/>
      <w:spacing w:after="0"/>
      <w:outlineLvl w:val="1"/>
    </w:pPr>
    <w:rPr>
      <w:rFonts w:cstheme="majorBidi"/>
      <w:color w:val="112F5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8"/>
    <w:rsid w:val="0010329E"/>
    <w:rPr>
      <w:rFonts w:ascii="맑은 고딕" w:eastAsia="맑은 고딕" w:hAnsi="맑은 고딕" w:cstheme="majorBidi"/>
      <w:caps/>
      <w:color w:val="112F51" w:themeColor="accent1" w:themeShade="BF"/>
      <w:kern w:val="20"/>
      <w:szCs w:val="20"/>
    </w:rPr>
  </w:style>
  <w:style w:type="paragraph" w:customStyle="1" w:styleId="a3">
    <w:name w:val="받는 사람"/>
    <w:basedOn w:val="a"/>
    <w:uiPriority w:val="3"/>
    <w:qFormat/>
    <w:rsid w:val="0010329E"/>
    <w:pPr>
      <w:spacing w:before="840" w:after="40"/>
    </w:pPr>
    <w:rPr>
      <w:b/>
      <w:bCs/>
      <w:color w:val="000000" w:themeColor="text1"/>
    </w:rPr>
  </w:style>
  <w:style w:type="paragraph" w:styleId="a4">
    <w:name w:val="Salutation"/>
    <w:basedOn w:val="a"/>
    <w:link w:val="Char"/>
    <w:uiPriority w:val="4"/>
    <w:unhideWhenUsed/>
    <w:qFormat/>
    <w:rsid w:val="0010329E"/>
    <w:pPr>
      <w:spacing w:before="720"/>
    </w:pPr>
  </w:style>
  <w:style w:type="character" w:customStyle="1" w:styleId="Char">
    <w:name w:val="인사말 Char"/>
    <w:basedOn w:val="a0"/>
    <w:link w:val="a4"/>
    <w:uiPriority w:val="4"/>
    <w:rsid w:val="0010329E"/>
    <w:rPr>
      <w:rFonts w:ascii="맑은 고딕" w:eastAsia="맑은 고딕" w:hAnsi="맑은 고딕"/>
      <w:color w:val="595959" w:themeColor="text1" w:themeTint="A6"/>
      <w:kern w:val="20"/>
      <w:szCs w:val="20"/>
    </w:rPr>
  </w:style>
  <w:style w:type="paragraph" w:styleId="a5">
    <w:name w:val="Closing"/>
    <w:basedOn w:val="a"/>
    <w:next w:val="a6"/>
    <w:link w:val="Char0"/>
    <w:uiPriority w:val="6"/>
    <w:unhideWhenUsed/>
    <w:qFormat/>
    <w:rsid w:val="0010329E"/>
    <w:pPr>
      <w:spacing w:before="480" w:after="960"/>
    </w:pPr>
  </w:style>
  <w:style w:type="character" w:customStyle="1" w:styleId="Char0">
    <w:name w:val="맺음말 Char"/>
    <w:basedOn w:val="a0"/>
    <w:link w:val="a5"/>
    <w:uiPriority w:val="6"/>
    <w:rsid w:val="0010329E"/>
    <w:rPr>
      <w:rFonts w:ascii="맑은 고딕" w:eastAsia="맑은 고딕" w:hAnsi="맑은 고딕"/>
      <w:color w:val="595959" w:themeColor="text1" w:themeTint="A6"/>
      <w:kern w:val="20"/>
      <w:szCs w:val="20"/>
    </w:rPr>
  </w:style>
  <w:style w:type="paragraph" w:styleId="a6">
    <w:name w:val="Signature"/>
    <w:basedOn w:val="a"/>
    <w:link w:val="Char1"/>
    <w:uiPriority w:val="7"/>
    <w:unhideWhenUsed/>
    <w:qFormat/>
    <w:rsid w:val="0010329E"/>
    <w:pPr>
      <w:contextualSpacing/>
    </w:pPr>
    <w:rPr>
      <w:b/>
      <w:bCs/>
      <w:color w:val="17406D" w:themeColor="accent1"/>
    </w:rPr>
  </w:style>
  <w:style w:type="character" w:customStyle="1" w:styleId="Char1">
    <w:name w:val="서명 Char"/>
    <w:basedOn w:val="a0"/>
    <w:link w:val="a6"/>
    <w:uiPriority w:val="7"/>
    <w:rsid w:val="0010329E"/>
    <w:rPr>
      <w:rFonts w:ascii="맑은 고딕" w:eastAsia="맑은 고딕" w:hAnsi="맑은 고딕"/>
      <w:b/>
      <w:bCs/>
      <w:color w:val="17406D" w:themeColor="accent1"/>
      <w:kern w:val="20"/>
      <w:szCs w:val="20"/>
    </w:rPr>
  </w:style>
  <w:style w:type="paragraph" w:styleId="a7">
    <w:name w:val="header"/>
    <w:basedOn w:val="a"/>
    <w:link w:val="Char2"/>
    <w:uiPriority w:val="99"/>
    <w:unhideWhenUsed/>
    <w:rsid w:val="003E24DF"/>
    <w:pPr>
      <w:spacing w:after="0"/>
      <w:jc w:val="right"/>
    </w:pPr>
  </w:style>
  <w:style w:type="character" w:customStyle="1" w:styleId="Char2">
    <w:name w:val="머리글 Char"/>
    <w:basedOn w:val="a0"/>
    <w:link w:val="a7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a8">
    <w:name w:val="Strong"/>
    <w:basedOn w:val="a0"/>
    <w:uiPriority w:val="1"/>
    <w:semiHidden/>
    <w:rsid w:val="003E24DF"/>
    <w:rPr>
      <w:b/>
      <w:bCs/>
    </w:rPr>
  </w:style>
  <w:style w:type="paragraph" w:customStyle="1" w:styleId="a9">
    <w:name w:val="연락처 정보"/>
    <w:basedOn w:val="a"/>
    <w:uiPriority w:val="1"/>
    <w:qFormat/>
    <w:rsid w:val="0010329E"/>
    <w:pPr>
      <w:spacing w:before="0" w:after="0"/>
    </w:pPr>
    <w:rPr>
      <w:color w:val="FFFFFF" w:themeColor="background1"/>
    </w:rPr>
  </w:style>
  <w:style w:type="character" w:customStyle="1" w:styleId="2Char">
    <w:name w:val="제목 2 Char"/>
    <w:basedOn w:val="a0"/>
    <w:link w:val="2"/>
    <w:uiPriority w:val="9"/>
    <w:rsid w:val="0010329E"/>
    <w:rPr>
      <w:rFonts w:ascii="맑은 고딕" w:eastAsia="맑은 고딕" w:hAnsi="맑은 고딕" w:cstheme="majorBidi"/>
      <w:color w:val="112F51" w:themeColor="accent1" w:themeShade="BF"/>
      <w:kern w:val="20"/>
      <w:sz w:val="26"/>
      <w:szCs w:val="26"/>
    </w:rPr>
  </w:style>
  <w:style w:type="paragraph" w:styleId="aa">
    <w:name w:val="Normal (Web)"/>
    <w:basedOn w:val="a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ab">
    <w:name w:val="Placeholder Text"/>
    <w:basedOn w:val="a0"/>
    <w:uiPriority w:val="99"/>
    <w:semiHidden/>
    <w:rsid w:val="001766D6"/>
    <w:rPr>
      <w:color w:val="808080"/>
    </w:rPr>
  </w:style>
  <w:style w:type="paragraph" w:styleId="ac">
    <w:name w:val="footer"/>
    <w:basedOn w:val="a"/>
    <w:link w:val="Char3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Char3">
    <w:name w:val="바닥글 Char"/>
    <w:basedOn w:val="a0"/>
    <w:link w:val="ac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ad">
    <w:name w:val="로고"/>
    <w:basedOn w:val="a"/>
    <w:next w:val="a"/>
    <w:link w:val="ae"/>
    <w:qFormat/>
    <w:rsid w:val="0010329E"/>
    <w:pPr>
      <w:spacing w:before="0" w:after="0"/>
      <w:ind w:left="-180" w:right="-24"/>
      <w:jc w:val="center"/>
    </w:pPr>
    <w:rPr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ae">
    <w:name w:val="로고 문자"/>
    <w:basedOn w:val="a0"/>
    <w:link w:val="ad"/>
    <w:rsid w:val="0010329E"/>
    <w:rPr>
      <w:rFonts w:ascii="맑은 고딕" w:eastAsia="맑은 고딕" w:hAnsi="맑은 고딕"/>
      <w:b/>
      <w:bCs/>
      <w:color w:val="FFFFFF" w:themeColor="background1"/>
      <w:spacing w:val="120"/>
      <w:kern w:val="24"/>
      <w:sz w:val="44"/>
      <w:szCs w:val="48"/>
    </w:rPr>
  </w:style>
  <w:style w:type="paragraph" w:styleId="af">
    <w:name w:val="No Spacing"/>
    <w:uiPriority w:val="1"/>
    <w:qFormat/>
    <w:rsid w:val="0010329E"/>
    <w:pPr>
      <w:ind w:left="720" w:right="720"/>
    </w:pPr>
    <w:rPr>
      <w:rFonts w:ascii="맑은 고딕" w:eastAsia="맑은 고딕" w:hAnsi="맑은 고딕"/>
      <w:color w:val="595959" w:themeColor="text1" w:themeTint="A6"/>
      <w:kern w:val="20"/>
      <w:szCs w:val="20"/>
    </w:rPr>
  </w:style>
  <w:style w:type="paragraph" w:styleId="af0">
    <w:name w:val="Title"/>
    <w:basedOn w:val="a"/>
    <w:next w:val="a"/>
    <w:link w:val="Char4"/>
    <w:uiPriority w:val="10"/>
    <w:qFormat/>
    <w:rsid w:val="0010329E"/>
    <w:pPr>
      <w:spacing w:before="240" w:after="120"/>
      <w:jc w:val="center"/>
      <w:outlineLvl w:val="0"/>
    </w:pPr>
    <w:rPr>
      <w:rFonts w:cstheme="majorBidi"/>
      <w:b/>
      <w:bCs/>
      <w:sz w:val="32"/>
      <w:szCs w:val="32"/>
    </w:rPr>
  </w:style>
  <w:style w:type="character" w:customStyle="1" w:styleId="Char4">
    <w:name w:val="제목 Char"/>
    <w:basedOn w:val="a0"/>
    <w:link w:val="af0"/>
    <w:uiPriority w:val="10"/>
    <w:rsid w:val="0010329E"/>
    <w:rPr>
      <w:rFonts w:ascii="맑은 고딕" w:eastAsia="맑은 고딕" w:hAnsi="맑은 고딕" w:cstheme="majorBidi"/>
      <w:b/>
      <w:bCs/>
      <w:color w:val="595959" w:themeColor="text1" w:themeTint="A6"/>
      <w:kern w:val="2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73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eyeon\AppData\Local\Microsoft\Office\16.0\DTS\ko-KR%7b34E15901-0307-4D32-B434-44FEEEBB2A32%7d\%7b1E5C7D48-5F2A-4845-B013-3100597200A5%7dtf56348247_win32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{1E5C7D48-5F2A-4845-B013-3100597200A5}tf56348247_win32</Template>
  <TotalTime>0</TotalTime>
  <Pages>26</Pages>
  <Words>686</Words>
  <Characters>3916</Characters>
  <Application>Microsoft Office Word</Application>
  <DocSecurity>0</DocSecurity>
  <Lines>32</Lines>
  <Paragraphs>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2024-12-17T16:29:00Z</dcterms:created>
  <dcterms:modified xsi:type="dcterms:W3CDTF">2025-01-05T09:29:00Z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